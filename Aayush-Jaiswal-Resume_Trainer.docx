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4"/>
          <w:szCs w:val="22"/>
        </w:rPr>
        <w:alias w:val="Resume Name"/>
        <w:tag w:val="Resumen Name"/>
        <w:id w:val="-925414414"/>
        <w:placeholder>
          <w:docPart w:val="CCE9360BC1E848D180EBA42E66EF44BA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10307"/>
            <w:gridCol w:w="222"/>
          </w:tblGrid>
          <w:tr w:rsidR="006770AC" w:rsidRPr="00490525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6770AC" w:rsidRPr="00490525" w:rsidRDefault="003362B8" w:rsidP="00264C6E">
                <w:pPr>
                  <w:pStyle w:val="PersonalName"/>
                  <w:jc w:val="center"/>
                  <w:rPr>
                    <w:sz w:val="36"/>
                  </w:rPr>
                </w:pPr>
                <w:sdt>
                  <w:sdtPr>
                    <w:rPr>
                      <w:b w:val="0"/>
                      <w:bCs/>
                      <w:sz w:val="36"/>
                    </w:rPr>
                    <w:alias w:val="Author"/>
                    <w:id w:val="-747420753"/>
                    <w:placeholder>
                      <w:docPart w:val="874FC7FB6746468B8146FEA305EE2EE1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264C6E">
                      <w:rPr>
                        <w:b w:val="0"/>
                        <w:bCs/>
                        <w:sz w:val="36"/>
                      </w:rPr>
                      <w:t>AAYUSH JAISWA</w:t>
                    </w:r>
                    <w:r w:rsidR="00B824F2" w:rsidRPr="00490525">
                      <w:rPr>
                        <w:b w:val="0"/>
                        <w:bCs/>
                        <w:sz w:val="36"/>
                      </w:rPr>
                      <w:t>L</w:t>
                    </w:r>
                  </w:sdtContent>
                </w:sdt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:rsidR="006770AC" w:rsidRPr="00490525" w:rsidRDefault="006770AC">
                <w:pPr>
                  <w:pStyle w:val="NoSpacing"/>
                  <w:ind w:left="71" w:hanging="71"/>
                  <w:jc w:val="right"/>
                  <w:rPr>
                    <w:sz w:val="24"/>
                  </w:rPr>
                </w:pPr>
              </w:p>
            </w:tc>
          </w:tr>
          <w:tr w:rsidR="006770AC" w:rsidRPr="00490525">
            <w:trPr>
              <w:trHeight w:val="2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6770AC" w:rsidRPr="00490525" w:rsidRDefault="003362B8" w:rsidP="00B6232F">
                <w:pPr>
                  <w:pStyle w:val="NoSpacing"/>
                  <w:jc w:val="center"/>
                  <w:rPr>
                    <w:caps/>
                    <w:color w:val="FFFFFF" w:themeColor="background1"/>
                    <w:sz w:val="24"/>
                  </w:rPr>
                </w:pPr>
                <w:sdt>
                  <w:sdtPr>
                    <w:rPr>
                      <w:caps/>
                      <w:color w:val="FFFFFF" w:themeColor="background1"/>
                      <w:sz w:val="22"/>
                      <w:szCs w:val="18"/>
                    </w:rPr>
                    <w:alias w:val="Address"/>
                    <w:id w:val="-741638233"/>
                    <w:placeholder>
                      <w:docPart w:val="F3F7260396D441B4A7EF282CD15BA717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B6232F">
                      <w:rPr>
                        <w:caps/>
                        <w:color w:val="FFFFFF" w:themeColor="background1"/>
                        <w:sz w:val="22"/>
                        <w:szCs w:val="18"/>
                      </w:rPr>
                      <w:t>street no 8, new mata mandir, rajeev nagar</w:t>
                    </w:r>
                    <w:r w:rsidR="00CD17BE">
                      <w:rPr>
                        <w:caps/>
                        <w:color w:val="FFFFFF" w:themeColor="background1"/>
                        <w:sz w:val="22"/>
                        <w:szCs w:val="18"/>
                      </w:rPr>
                      <w:t xml:space="preserve"> Gurgaon</w:t>
                    </w:r>
                  </w:sdtContent>
                </w:sdt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6770AC" w:rsidRPr="00490525" w:rsidRDefault="006770AC">
                <w:pPr>
                  <w:pStyle w:val="NoSpacing"/>
                  <w:rPr>
                    <w:sz w:val="24"/>
                  </w:rPr>
                </w:pPr>
              </w:p>
            </w:tc>
          </w:tr>
          <w:tr w:rsidR="006770AC" w:rsidRPr="00490525">
            <w:trPr>
              <w:trHeight w:val="8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6770AC" w:rsidRPr="00490525" w:rsidRDefault="003362B8" w:rsidP="00976AF4">
                <w:pPr>
                  <w:pStyle w:val="NoSpacing"/>
                  <w:jc w:val="center"/>
                  <w:rPr>
                    <w:caps/>
                    <w:color w:val="93A299" w:themeColor="accent1"/>
                    <w:sz w:val="22"/>
                    <w:szCs w:val="18"/>
                  </w:rPr>
                </w:pPr>
                <w:sdt>
                  <w:sdtPr>
                    <w:alias w:val="Phone"/>
                    <w:id w:val="-1808010215"/>
                    <w:placeholder>
                      <w:docPart w:val="4B6456FBF0BA4B43BA73815BCB648D29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976AF4">
                      <w:t>9111471354</w:t>
                    </w:r>
                    <w:r w:rsidR="004D42A0">
                      <w:t xml:space="preserve"> (My Num)</w:t>
                    </w:r>
                    <w:r w:rsidR="00F610BD">
                      <w:t xml:space="preserve"> / </w:t>
                    </w:r>
                    <w:r w:rsidR="00976AF4">
                      <w:t>9990218977</w:t>
                    </w:r>
                    <w:r w:rsidR="004D42A0">
                      <w:t xml:space="preserve"> (Sister Num)</w:t>
                    </w:r>
                  </w:sdtContent>
                </w:sdt>
                <w:r w:rsidR="00F3449B" w:rsidRPr="00490525">
                  <w:rPr>
                    <w:color w:val="93A299" w:themeColor="accent1"/>
                    <w:sz w:val="22"/>
                    <w:szCs w:val="18"/>
                  </w:rPr>
                  <w:t xml:space="preserve">  ▪  </w:t>
                </w:r>
                <w:sdt>
                  <w:sdtPr>
                    <w:rPr>
                      <w:b/>
                      <w:color w:val="93A299" w:themeColor="accent1"/>
                      <w:sz w:val="24"/>
                      <w:szCs w:val="18"/>
                    </w:rPr>
                    <w:alias w:val="E-mail Address"/>
                    <w:id w:val="-725216357"/>
                    <w:placeholder>
                      <w:docPart w:val="B56D4B61942A45269461BBFC9415779C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B824F2" w:rsidRPr="00976AF4">
                      <w:rPr>
                        <w:b/>
                        <w:color w:val="93A299" w:themeColor="accent1"/>
                        <w:sz w:val="24"/>
                        <w:szCs w:val="18"/>
                      </w:rPr>
                      <w:t>aayush.jaiswal984@gmail.com</w:t>
                    </w:r>
                    <w:r w:rsidR="00F610BD" w:rsidRPr="00976AF4">
                      <w:rPr>
                        <w:b/>
                        <w:color w:val="93A299" w:themeColor="accent1"/>
                        <w:sz w:val="24"/>
                        <w:szCs w:val="18"/>
                      </w:rPr>
                      <w:t xml:space="preserve"> </w:t>
                    </w:r>
                    <w:r w:rsidR="00976AF4" w:rsidRPr="00976AF4">
                      <w:rPr>
                        <w:b/>
                        <w:color w:val="93A299" w:themeColor="accent1"/>
                        <w:sz w:val="24"/>
                        <w:szCs w:val="18"/>
                      </w:rPr>
                      <w:t xml:space="preserve">                   </w:t>
                    </w:r>
                    <w:r w:rsidR="001B7916" w:rsidRPr="00976AF4">
                      <w:rPr>
                        <w:b/>
                        <w:color w:val="93A299" w:themeColor="accent1"/>
                        <w:sz w:val="24"/>
                        <w:szCs w:val="18"/>
                      </w:rPr>
                      <w:t>www.</w:t>
                    </w:r>
                    <w:r w:rsidR="00976AF4" w:rsidRPr="00976AF4">
                      <w:rPr>
                        <w:b/>
                        <w:color w:val="93A299" w:themeColor="accent1"/>
                        <w:sz w:val="24"/>
                        <w:szCs w:val="18"/>
                      </w:rPr>
                      <w:t>aj.</w:t>
                    </w:r>
                    <w:r w:rsidR="001B7916" w:rsidRPr="00976AF4">
                      <w:rPr>
                        <w:b/>
                        <w:color w:val="93A299" w:themeColor="accent1"/>
                        <w:sz w:val="24"/>
                        <w:szCs w:val="18"/>
                      </w:rPr>
                      <w:t>galaxeepro.com</w:t>
                    </w:r>
                  </w:sdtContent>
                </w:sdt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6770AC" w:rsidRPr="00490525" w:rsidRDefault="006770AC">
                <w:pPr>
                  <w:pStyle w:val="NoSpacing"/>
                  <w:rPr>
                    <w:sz w:val="24"/>
                  </w:rPr>
                </w:pPr>
              </w:p>
            </w:tc>
          </w:tr>
        </w:tbl>
        <w:p w:rsidR="006770AC" w:rsidRPr="00490525" w:rsidRDefault="003362B8">
          <w:pPr>
            <w:rPr>
              <w:b/>
              <w:bCs/>
              <w:sz w:val="24"/>
            </w:rPr>
          </w:pPr>
        </w:p>
      </w:sdtContent>
    </w:sdt>
    <w:p w:rsidR="006770AC" w:rsidRPr="00490525" w:rsidRDefault="00F3449B">
      <w:pPr>
        <w:pStyle w:val="SectionHeading"/>
        <w:rPr>
          <w:sz w:val="32"/>
        </w:rPr>
      </w:pPr>
      <w:r w:rsidRPr="00490525">
        <w:rPr>
          <w:sz w:val="32"/>
        </w:rPr>
        <w:t>Objectives</w:t>
      </w:r>
    </w:p>
    <w:p w:rsidR="006770AC" w:rsidRPr="00F610BD" w:rsidRDefault="00B824F2" w:rsidP="00F610BD">
      <w:r w:rsidRPr="00F610BD">
        <w:t>Looking for a challenging and responsible opportunity, explore strengths and potentials in a professional organization to meet employer’s expectations.</w:t>
      </w:r>
    </w:p>
    <w:p w:rsidR="006770AC" w:rsidRDefault="00F3449B">
      <w:pPr>
        <w:pStyle w:val="SectionHeading"/>
        <w:rPr>
          <w:sz w:val="32"/>
        </w:rPr>
      </w:pPr>
      <w:r w:rsidRPr="00490525">
        <w:rPr>
          <w:sz w:val="32"/>
        </w:rPr>
        <w:t>Experience</w:t>
      </w:r>
    </w:p>
    <w:p w:rsidR="004762D7" w:rsidRDefault="004438BA" w:rsidP="0003778E">
      <w:pPr>
        <w:spacing w:line="240" w:lineRule="auto"/>
        <w:rPr>
          <w:b/>
        </w:rPr>
      </w:pPr>
      <w:r w:rsidRPr="004438BA">
        <w:rPr>
          <w:b/>
        </w:rPr>
        <w:t xml:space="preserve">Total </w:t>
      </w:r>
      <w:r w:rsidR="002B20AC">
        <w:rPr>
          <w:b/>
        </w:rPr>
        <w:t>10</w:t>
      </w:r>
      <w:r w:rsidR="00976AF4">
        <w:rPr>
          <w:b/>
        </w:rPr>
        <w:t>+</w:t>
      </w:r>
      <w:r w:rsidR="0053239C">
        <w:rPr>
          <w:b/>
        </w:rPr>
        <w:t xml:space="preserve"> </w:t>
      </w:r>
      <w:r w:rsidRPr="004438BA">
        <w:rPr>
          <w:b/>
        </w:rPr>
        <w:t>Experience</w:t>
      </w:r>
    </w:p>
    <w:tbl>
      <w:tblPr>
        <w:tblStyle w:val="LightList-Accent1"/>
        <w:tblpPr w:leftFromText="180" w:rightFromText="180" w:vertAnchor="text" w:horzAnchor="margin" w:tblpY="496"/>
        <w:tblW w:w="0" w:type="auto"/>
        <w:tblLayout w:type="fixed"/>
        <w:tblLook w:val="04A0" w:firstRow="1" w:lastRow="0" w:firstColumn="1" w:lastColumn="0" w:noHBand="0" w:noVBand="1"/>
      </w:tblPr>
      <w:tblGrid>
        <w:gridCol w:w="10296"/>
      </w:tblGrid>
      <w:tr w:rsidR="00B52532" w:rsidTr="00B52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6" w:type="dxa"/>
          </w:tcPr>
          <w:p w:rsidR="00B52532" w:rsidRDefault="00B52532" w:rsidP="00B52532">
            <w:pPr>
              <w:spacing w:after="200" w:line="276" w:lineRule="auto"/>
              <w:rPr>
                <w:b w:val="0"/>
              </w:rPr>
            </w:pPr>
            <w:r>
              <w:rPr>
                <w:b w:val="0"/>
                <w:sz w:val="32"/>
              </w:rPr>
              <w:t>Skill / Knowledge</w:t>
            </w:r>
          </w:p>
        </w:tc>
      </w:tr>
      <w:tr w:rsidR="00B52532" w:rsidTr="00B525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6" w:type="dxa"/>
          </w:tcPr>
          <w:p w:rsidR="00B52532" w:rsidRPr="00EE1312" w:rsidRDefault="00B52532" w:rsidP="00367281">
            <w:pPr>
              <w:spacing w:after="200" w:line="276" w:lineRule="auto"/>
              <w:rPr>
                <w:b w:val="0"/>
              </w:rPr>
            </w:pPr>
            <w:r w:rsidRPr="00EE1312">
              <w:rPr>
                <w:b w:val="0"/>
                <w:sz w:val="24"/>
              </w:rPr>
              <w:t>PHP, MySQL,</w:t>
            </w:r>
            <w:r>
              <w:rPr>
                <w:b w:val="0"/>
                <w:sz w:val="24"/>
              </w:rPr>
              <w:t xml:space="preserve"> </w:t>
            </w:r>
            <w:r w:rsidRPr="00EE1312">
              <w:rPr>
                <w:b w:val="0"/>
                <w:sz w:val="24"/>
              </w:rPr>
              <w:t>MangoDB, Linux</w:t>
            </w:r>
            <w:r w:rsidR="00367281">
              <w:rPr>
                <w:b w:val="0"/>
                <w:sz w:val="24"/>
              </w:rPr>
              <w:t xml:space="preserve"> OS</w:t>
            </w:r>
            <w:r>
              <w:rPr>
                <w:b w:val="0"/>
                <w:sz w:val="24"/>
              </w:rPr>
              <w:t>,</w:t>
            </w:r>
            <w:r w:rsidRPr="00EE1312">
              <w:rPr>
                <w:b w:val="0"/>
                <w:sz w:val="24"/>
              </w:rPr>
              <w:t xml:space="preserve"> nodeJs, AngulaJS,</w:t>
            </w:r>
            <w:r w:rsidR="00367281">
              <w:rPr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>GitHub, Web pack</w:t>
            </w:r>
            <w:r w:rsidR="00402A6E">
              <w:rPr>
                <w:b w:val="0"/>
                <w:sz w:val="24"/>
              </w:rPr>
              <w:t>, JS, JQ, Bootstrap, MDL, SEO, AdWords, Analytics</w:t>
            </w:r>
            <w:r w:rsidR="00BD63D7">
              <w:rPr>
                <w:b w:val="0"/>
                <w:sz w:val="24"/>
              </w:rPr>
              <w:t>, RWD</w:t>
            </w:r>
            <w:r w:rsidR="00402A6E">
              <w:rPr>
                <w:b w:val="0"/>
                <w:sz w:val="24"/>
              </w:rPr>
              <w:t>.</w:t>
            </w:r>
          </w:p>
        </w:tc>
      </w:tr>
    </w:tbl>
    <w:p w:rsidR="00DF1D07" w:rsidRDefault="00DF1D07" w:rsidP="0003778E">
      <w:pPr>
        <w:spacing w:line="240" w:lineRule="auto"/>
        <w:rPr>
          <w:b/>
        </w:rPr>
      </w:pPr>
    </w:p>
    <w:p w:rsidR="00DF1D07" w:rsidRDefault="00DF1D07" w:rsidP="0003778E">
      <w:pPr>
        <w:spacing w:line="240" w:lineRule="auto"/>
        <w:rPr>
          <w:b/>
        </w:rPr>
      </w:pPr>
    </w:p>
    <w:tbl>
      <w:tblPr>
        <w:tblStyle w:val="LightList-Accent4"/>
        <w:tblpPr w:leftFromText="180" w:rightFromText="180" w:vertAnchor="page" w:horzAnchor="margin" w:tblpY="8536"/>
        <w:tblW w:w="10278" w:type="dxa"/>
        <w:tblLayout w:type="fixed"/>
        <w:tblLook w:val="04A0" w:firstRow="1" w:lastRow="0" w:firstColumn="1" w:lastColumn="0" w:noHBand="0" w:noVBand="1"/>
      </w:tblPr>
      <w:tblGrid>
        <w:gridCol w:w="648"/>
        <w:gridCol w:w="180"/>
        <w:gridCol w:w="9450"/>
      </w:tblGrid>
      <w:tr w:rsidR="006B3D05" w:rsidRPr="00FD1CDC" w:rsidTr="00650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auto"/>
              <w:right w:val="single" w:sz="4" w:space="0" w:color="auto"/>
            </w:tcBorders>
          </w:tcPr>
          <w:p w:rsidR="006B3D05" w:rsidRPr="00FD1CDC" w:rsidRDefault="003362B8" w:rsidP="006B3D05">
            <w:pPr>
              <w:spacing w:after="200" w:line="276" w:lineRule="auto"/>
              <w:rPr>
                <w:b w:val="0"/>
                <w:sz w:val="24"/>
              </w:rPr>
            </w:pPr>
            <w:r>
              <w:rPr>
                <w:b w:val="0"/>
                <w:noProof/>
                <w:sz w:val="24"/>
              </w:rPr>
              <w:pict>
                <v:oval id="_x0000_s1038" style="position:absolute;margin-left:-2.65pt;margin-top:3.65pt;width:21.95pt;height:22.25pt;z-index:251660800;mso-position-horizontal-relative:text;mso-position-vertical-relative:text" fillcolor="#dee0b0 [2894]">
                  <v:textbox style="mso-next-textbox:#_x0000_s1038">
                    <w:txbxContent>
                      <w:p w:rsidR="006B3D05" w:rsidRDefault="006B3D05" w:rsidP="006B3D0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9630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6B3D05" w:rsidRPr="00FD1CDC" w:rsidRDefault="006B3D05" w:rsidP="006B3D05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</w:rPr>
            </w:pPr>
            <w:r w:rsidRPr="00FD1CDC">
              <w:rPr>
                <w:b w:val="0"/>
                <w:sz w:val="24"/>
              </w:rPr>
              <w:t xml:space="preserve">MVC / PHP </w:t>
            </w:r>
            <w:r w:rsidR="009F3A5E" w:rsidRPr="00FD1CDC">
              <w:rPr>
                <w:b w:val="0"/>
                <w:sz w:val="24"/>
              </w:rPr>
              <w:t>Framework</w:t>
            </w:r>
            <w:r w:rsidRPr="00FD1CDC">
              <w:rPr>
                <w:b w:val="0"/>
                <w:sz w:val="24"/>
              </w:rPr>
              <w:t xml:space="preserve"> </w:t>
            </w:r>
          </w:p>
        </w:tc>
      </w:tr>
      <w:tr w:rsidR="006B3D05" w:rsidRPr="00FD1CDC" w:rsidTr="00F42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gridSpan w:val="3"/>
          </w:tcPr>
          <w:p w:rsidR="006B3D05" w:rsidRPr="00EE1312" w:rsidRDefault="00B30D59" w:rsidP="00EE1312">
            <w:pPr>
              <w:pStyle w:val="Heading3"/>
              <w:outlineLvl w:val="2"/>
              <w:rPr>
                <w:color w:val="000000" w:themeColor="text1"/>
              </w:rPr>
            </w:pPr>
            <w:r w:rsidRPr="00EE1312">
              <w:rPr>
                <w:color w:val="000000" w:themeColor="text1"/>
              </w:rPr>
              <w:t xml:space="preserve">CodeIgniter, </w:t>
            </w:r>
            <w:r w:rsidR="00454274" w:rsidRPr="00EE1312">
              <w:rPr>
                <w:color w:val="000000" w:themeColor="text1"/>
              </w:rPr>
              <w:t xml:space="preserve">Zend, </w:t>
            </w:r>
            <w:hyperlink r:id="rId10" w:history="1">
              <w:r w:rsidR="005F2FB6" w:rsidRPr="00EE1312">
                <w:rPr>
                  <w:color w:val="000000" w:themeColor="text1"/>
                </w:rPr>
                <w:t>CakePHP</w:t>
              </w:r>
            </w:hyperlink>
            <w:r w:rsidR="005F2FB6" w:rsidRPr="00EE1312">
              <w:rPr>
                <w:color w:val="000000" w:themeColor="text1"/>
              </w:rPr>
              <w:t xml:space="preserve">, </w:t>
            </w:r>
            <w:r w:rsidR="00B51F05" w:rsidRPr="00EE1312">
              <w:rPr>
                <w:color w:val="000000" w:themeColor="text1"/>
              </w:rPr>
              <w:t>y</w:t>
            </w:r>
            <w:r w:rsidR="002F4E5C" w:rsidRPr="00EE1312">
              <w:rPr>
                <w:color w:val="000000" w:themeColor="text1"/>
              </w:rPr>
              <w:t>ii</w:t>
            </w:r>
            <w:r w:rsidR="00811BD9" w:rsidRPr="00EE1312">
              <w:rPr>
                <w:color w:val="000000" w:themeColor="text1"/>
              </w:rPr>
              <w:t>, Laravel, Symfony</w:t>
            </w:r>
            <w:r w:rsidR="002F4E5C" w:rsidRPr="00EE1312">
              <w:rPr>
                <w:color w:val="000000" w:themeColor="text1"/>
              </w:rPr>
              <w:t xml:space="preserve"> </w:t>
            </w:r>
          </w:p>
        </w:tc>
      </w:tr>
      <w:tr w:rsidR="00FD1CDC" w:rsidRPr="00FD1CDC" w:rsidTr="00FD1CDC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D3D9D6" w:themeFill="accent1" w:themeFillTint="66"/>
          </w:tcPr>
          <w:p w:rsidR="00FD1CDC" w:rsidRPr="00FD1CDC" w:rsidRDefault="003362B8" w:rsidP="005D2E41">
            <w:pPr>
              <w:spacing w:after="200" w:line="276" w:lineRule="auto"/>
              <w:rPr>
                <w:b w:val="0"/>
                <w:sz w:val="24"/>
              </w:rPr>
            </w:pPr>
            <w:r>
              <w:rPr>
                <w:b w:val="0"/>
                <w:noProof/>
                <w:sz w:val="24"/>
              </w:rPr>
              <w:pict>
                <v:oval id="_x0000_s1039" style="position:absolute;margin-left:-2.65pt;margin-top:3.65pt;width:21.95pt;height:22.25pt;z-index:251661824;mso-position-horizontal-relative:text;mso-position-vertical-relative:text" fillcolor="#dee0b0 [2894]">
                  <v:textbox style="mso-next-textbox:#_x0000_s1039">
                    <w:txbxContent>
                      <w:p w:rsidR="00FD1CDC" w:rsidRDefault="00FD1CDC" w:rsidP="00FD1CDC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96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D3D9D6" w:themeFill="accent1" w:themeFillTint="66"/>
          </w:tcPr>
          <w:p w:rsidR="00FD1CDC" w:rsidRPr="00FD1CDC" w:rsidRDefault="00D30602" w:rsidP="005D2E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  <w:sz w:val="24"/>
              </w:rPr>
            </w:pPr>
            <w:r>
              <w:rPr>
                <w:b/>
                <w:sz w:val="24"/>
              </w:rPr>
              <w:t>Web technology</w:t>
            </w:r>
            <w:r w:rsidR="00FD1CDC" w:rsidRPr="00FD1CDC">
              <w:rPr>
                <w:b/>
                <w:sz w:val="24"/>
              </w:rPr>
              <w:t xml:space="preserve"> </w:t>
            </w:r>
          </w:p>
        </w:tc>
      </w:tr>
      <w:tr w:rsidR="00FD1CDC" w:rsidRPr="00FD1CDC" w:rsidTr="005D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gridSpan w:val="3"/>
          </w:tcPr>
          <w:p w:rsidR="00FD1CDC" w:rsidRPr="00EE1312" w:rsidRDefault="00123974" w:rsidP="00EE1312">
            <w:pPr>
              <w:pStyle w:val="Heading3"/>
              <w:outlineLvl w:val="2"/>
              <w:rPr>
                <w:color w:val="000000" w:themeColor="text1"/>
              </w:rPr>
            </w:pPr>
            <w:r w:rsidRPr="00EE1312">
              <w:rPr>
                <w:color w:val="000000" w:themeColor="text1"/>
              </w:rPr>
              <w:t xml:space="preserve">HTML5, </w:t>
            </w:r>
            <w:r w:rsidR="00FD752C" w:rsidRPr="00EE1312">
              <w:rPr>
                <w:color w:val="000000" w:themeColor="text1"/>
              </w:rPr>
              <w:t>CSS, CSS3, Javascrip</w:t>
            </w:r>
            <w:r w:rsidR="00EE1312">
              <w:rPr>
                <w:color w:val="000000" w:themeColor="text1"/>
              </w:rPr>
              <w:t>t, AJAX, JSON</w:t>
            </w:r>
            <w:r w:rsidR="002B08A1" w:rsidRPr="00EE1312">
              <w:rPr>
                <w:color w:val="000000" w:themeColor="text1"/>
              </w:rPr>
              <w:t xml:space="preserve">, </w:t>
            </w:r>
            <w:r w:rsidR="00EE1312" w:rsidRPr="00211BCE">
              <w:rPr>
                <w:b/>
                <w:color w:val="000000" w:themeColor="text1"/>
              </w:rPr>
              <w:t>GitHub</w:t>
            </w:r>
            <w:r w:rsidR="009B076E" w:rsidRPr="00EE1312">
              <w:rPr>
                <w:color w:val="000000" w:themeColor="text1"/>
              </w:rPr>
              <w:t>.</w:t>
            </w:r>
          </w:p>
        </w:tc>
      </w:tr>
      <w:tr w:rsidR="00FD1CDC" w:rsidRPr="00FD1CDC" w:rsidTr="00FD1CD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CACD80" w:themeFill="background2" w:themeFillShade="BF"/>
          </w:tcPr>
          <w:p w:rsidR="00FD1CDC" w:rsidRPr="00FD1CDC" w:rsidRDefault="003362B8" w:rsidP="005D2E41">
            <w:pPr>
              <w:spacing w:after="200" w:line="276" w:lineRule="auto"/>
              <w:rPr>
                <w:b w:val="0"/>
                <w:sz w:val="24"/>
              </w:rPr>
            </w:pPr>
            <w:r>
              <w:rPr>
                <w:b w:val="0"/>
                <w:noProof/>
                <w:sz w:val="24"/>
              </w:rPr>
              <w:pict>
                <v:oval id="_x0000_s1040" style="position:absolute;margin-left:-2.65pt;margin-top:3.65pt;width:21.95pt;height:22.25pt;z-index:251662848;mso-position-horizontal-relative:text;mso-position-vertical-relative:text" fillcolor="#dee0b0 [2894]">
                  <v:textbox style="mso-next-textbox:#_x0000_s1040">
                    <w:txbxContent>
                      <w:p w:rsidR="00FD1CDC" w:rsidRDefault="00FD1CDC" w:rsidP="00FD1CDC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96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CACD80" w:themeFill="background2" w:themeFillShade="BF"/>
          </w:tcPr>
          <w:p w:rsidR="00FD1CDC" w:rsidRPr="00FD1CDC" w:rsidRDefault="00D30602" w:rsidP="005D2E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  <w:sz w:val="24"/>
              </w:rPr>
            </w:pPr>
            <w:r>
              <w:rPr>
                <w:bCs/>
                <w:color w:val="FFFFFF" w:themeColor="background1"/>
                <w:sz w:val="24"/>
              </w:rPr>
              <w:t xml:space="preserve">JavaScript </w:t>
            </w:r>
            <w:r w:rsidR="009F3A5E">
              <w:rPr>
                <w:bCs/>
                <w:color w:val="FFFFFF" w:themeColor="background1"/>
                <w:sz w:val="24"/>
              </w:rPr>
              <w:t>Library</w:t>
            </w:r>
          </w:p>
        </w:tc>
      </w:tr>
      <w:tr w:rsidR="00FD1CDC" w:rsidRPr="00FD1CDC" w:rsidTr="005D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gridSpan w:val="3"/>
          </w:tcPr>
          <w:p w:rsidR="00FD1CDC" w:rsidRPr="00EE1312" w:rsidRDefault="003A0DFF" w:rsidP="00176A7F">
            <w:pPr>
              <w:pStyle w:val="Heading3"/>
              <w:outlineLvl w:val="2"/>
              <w:rPr>
                <w:color w:val="000000" w:themeColor="text1"/>
              </w:rPr>
            </w:pPr>
            <w:r w:rsidRPr="00EE1312">
              <w:rPr>
                <w:color w:val="000000" w:themeColor="text1"/>
              </w:rPr>
              <w:t xml:space="preserve">AngularJS, NodeJS, Rect.JS, VueJS, </w:t>
            </w:r>
            <w:r w:rsidR="009F3A5E" w:rsidRPr="00EE1312">
              <w:rPr>
                <w:color w:val="000000" w:themeColor="text1"/>
              </w:rPr>
              <w:t>JQuery</w:t>
            </w:r>
            <w:r w:rsidR="00176A7F" w:rsidRPr="00EE1312">
              <w:rPr>
                <w:color w:val="000000" w:themeColor="text1"/>
              </w:rPr>
              <w:t xml:space="preserve">, </w:t>
            </w:r>
            <w:r w:rsidR="00714741" w:rsidRPr="00EE1312">
              <w:rPr>
                <w:color w:val="000000" w:themeColor="text1"/>
                <w:u w:val="single"/>
              </w:rPr>
              <w:t>prototype</w:t>
            </w:r>
            <w:r w:rsidR="00714741" w:rsidRPr="00EE1312">
              <w:rPr>
                <w:color w:val="000000" w:themeColor="text1"/>
              </w:rPr>
              <w:t xml:space="preserve"> </w:t>
            </w:r>
            <w:r w:rsidR="0017609A" w:rsidRPr="00EE1312">
              <w:rPr>
                <w:color w:val="000000" w:themeColor="text1"/>
              </w:rPr>
              <w:t xml:space="preserve">- </w:t>
            </w:r>
            <w:r w:rsidR="009F3A5E" w:rsidRPr="00EE1312">
              <w:rPr>
                <w:color w:val="000000" w:themeColor="text1"/>
              </w:rPr>
              <w:t>JavaScript</w:t>
            </w:r>
            <w:r w:rsidR="00714741" w:rsidRPr="00EE1312">
              <w:rPr>
                <w:color w:val="000000" w:themeColor="text1"/>
              </w:rPr>
              <w:t xml:space="preserve"> framework, </w:t>
            </w:r>
            <w:r w:rsidR="0017609A" w:rsidRPr="00EE1312">
              <w:rPr>
                <w:color w:val="000000" w:themeColor="text1"/>
              </w:rPr>
              <w:t xml:space="preserve">AngularJS, </w:t>
            </w:r>
            <w:r w:rsidR="0017609A" w:rsidRPr="00EE1312">
              <w:rPr>
                <w:color w:val="000000" w:themeColor="text1"/>
                <w:u w:val="single"/>
              </w:rPr>
              <w:t>YUI</w:t>
            </w:r>
            <w:r w:rsidR="0017609A" w:rsidRPr="00EE1312">
              <w:rPr>
                <w:color w:val="000000" w:themeColor="text1"/>
              </w:rPr>
              <w:t xml:space="preserve"> </w:t>
            </w:r>
            <w:r w:rsidR="009F3A5E" w:rsidRPr="00EE1312">
              <w:rPr>
                <w:color w:val="000000" w:themeColor="text1"/>
              </w:rPr>
              <w:t>- open</w:t>
            </w:r>
            <w:r w:rsidR="00BF044A" w:rsidRPr="00EE1312">
              <w:rPr>
                <w:color w:val="000000" w:themeColor="text1"/>
              </w:rPr>
              <w:t xml:space="preserve"> source JavaScript and CSS library.</w:t>
            </w:r>
          </w:p>
        </w:tc>
      </w:tr>
      <w:tr w:rsidR="00FD1CDC" w:rsidRPr="00FD1CDC" w:rsidTr="00FD1CDC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D1CDC" w:rsidRPr="00FD1CDC" w:rsidRDefault="003362B8" w:rsidP="005D2E41">
            <w:pPr>
              <w:spacing w:after="200" w:line="276" w:lineRule="auto"/>
              <w:rPr>
                <w:b w:val="0"/>
                <w:sz w:val="24"/>
              </w:rPr>
            </w:pPr>
            <w:r>
              <w:rPr>
                <w:b w:val="0"/>
                <w:noProof/>
                <w:sz w:val="24"/>
              </w:rPr>
              <w:pict>
                <v:oval id="_x0000_s1041" style="position:absolute;margin-left:-2.65pt;margin-top:3.65pt;width:21.95pt;height:22.25pt;z-index:251663872;mso-position-horizontal-relative:text;mso-position-vertical-relative:text" fillcolor="#dee0b0 [2894]">
                  <v:textbox style="mso-next-textbox:#_x0000_s1041">
                    <w:txbxContent>
                      <w:p w:rsidR="00FD1CDC" w:rsidRDefault="00FD1CDC" w:rsidP="00FD1CDC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96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:rsidR="00FD1CDC" w:rsidRPr="00FD1CDC" w:rsidRDefault="00D30602" w:rsidP="005D2E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  <w:sz w:val="24"/>
              </w:rPr>
            </w:pPr>
            <w:r>
              <w:rPr>
                <w:b/>
                <w:sz w:val="24"/>
              </w:rPr>
              <w:t>Open Source Platform / CMS / E-Commerce Platforms</w:t>
            </w:r>
          </w:p>
        </w:tc>
      </w:tr>
      <w:tr w:rsidR="00FD1CDC" w:rsidRPr="00FD1CDC" w:rsidTr="005D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gridSpan w:val="3"/>
          </w:tcPr>
          <w:p w:rsidR="00FD1CDC" w:rsidRPr="00EE1312" w:rsidRDefault="005F0042" w:rsidP="005F0042">
            <w:pPr>
              <w:pStyle w:val="Heading3"/>
              <w:outlineLvl w:val="2"/>
              <w:rPr>
                <w:color w:val="000000" w:themeColor="text1"/>
              </w:rPr>
            </w:pPr>
            <w:r w:rsidRPr="00EE1312">
              <w:rPr>
                <w:color w:val="000000" w:themeColor="text1"/>
              </w:rPr>
              <w:t>Joomla, Wordpress, Drupal, Magento, OpenCart.</w:t>
            </w:r>
          </w:p>
        </w:tc>
      </w:tr>
      <w:tr w:rsidR="00FD1CDC" w:rsidRPr="00FD1CDC" w:rsidTr="00FD1CDC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E1DEBA" w:themeFill="accent3" w:themeFillTint="66"/>
          </w:tcPr>
          <w:p w:rsidR="00FD1CDC" w:rsidRPr="00FD1CDC" w:rsidRDefault="003362B8" w:rsidP="005D2E41">
            <w:pPr>
              <w:spacing w:after="200" w:line="276" w:lineRule="auto"/>
              <w:rPr>
                <w:b w:val="0"/>
                <w:sz w:val="24"/>
              </w:rPr>
            </w:pPr>
            <w:r>
              <w:rPr>
                <w:b w:val="0"/>
                <w:noProof/>
                <w:sz w:val="24"/>
              </w:rPr>
              <w:pict>
                <v:oval id="_x0000_s1042" style="position:absolute;margin-left:-2.65pt;margin-top:3.65pt;width:21.95pt;height:22.25pt;z-index:251664896;mso-position-horizontal-relative:text;mso-position-vertical-relative:text" fillcolor="#dee0b0 [2894]">
                  <v:textbox style="mso-next-textbox:#_x0000_s1042">
                    <w:txbxContent>
                      <w:p w:rsidR="00FD1CDC" w:rsidRDefault="00FD1CDC" w:rsidP="00FD1CDC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96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E1DEBA" w:themeFill="accent3" w:themeFillTint="66"/>
          </w:tcPr>
          <w:p w:rsidR="00FD1CDC" w:rsidRPr="00FD1CDC" w:rsidRDefault="009F3A5E" w:rsidP="005D2E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  <w:sz w:val="24"/>
              </w:rPr>
            </w:pPr>
            <w:r>
              <w:rPr>
                <w:b/>
                <w:sz w:val="24"/>
              </w:rPr>
              <w:t>Common</w:t>
            </w:r>
            <w:r w:rsidR="00211BCE">
              <w:rPr>
                <w:b/>
                <w:sz w:val="24"/>
              </w:rPr>
              <w:t xml:space="preserve"> </w:t>
            </w:r>
            <w:r w:rsidR="00EF52D1">
              <w:rPr>
                <w:b/>
                <w:sz w:val="24"/>
              </w:rPr>
              <w:t>APIs</w:t>
            </w:r>
          </w:p>
        </w:tc>
      </w:tr>
      <w:tr w:rsidR="00FD1CDC" w:rsidRPr="00FD1CDC" w:rsidTr="005D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gridSpan w:val="3"/>
          </w:tcPr>
          <w:p w:rsidR="00FD1CDC" w:rsidRPr="00EE1312" w:rsidRDefault="00A60559" w:rsidP="00A60559">
            <w:pPr>
              <w:pStyle w:val="Heading3"/>
              <w:outlineLvl w:val="2"/>
              <w:rPr>
                <w:color w:val="000000" w:themeColor="text1"/>
              </w:rPr>
            </w:pPr>
            <w:r w:rsidRPr="00EE1312">
              <w:rPr>
                <w:color w:val="000000" w:themeColor="text1"/>
              </w:rPr>
              <w:t>Facebook, Google.</w:t>
            </w:r>
            <w:r w:rsidR="00211BCE">
              <w:rPr>
                <w:color w:val="000000" w:themeColor="text1"/>
              </w:rPr>
              <w:t xml:space="preserve"> API Intregration, RESTful API.</w:t>
            </w:r>
          </w:p>
        </w:tc>
      </w:tr>
      <w:tr w:rsidR="00FD1CDC" w:rsidRPr="00FD1CDC" w:rsidTr="00FD1CDC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FAF0DB" w:themeFill="accent5" w:themeFillTint="33"/>
          </w:tcPr>
          <w:p w:rsidR="00FD1CDC" w:rsidRPr="00FD1CDC" w:rsidRDefault="003362B8" w:rsidP="005D2E41">
            <w:pPr>
              <w:spacing w:after="200" w:line="276" w:lineRule="auto"/>
              <w:rPr>
                <w:b w:val="0"/>
                <w:sz w:val="24"/>
              </w:rPr>
            </w:pPr>
            <w:r>
              <w:rPr>
                <w:b w:val="0"/>
                <w:noProof/>
                <w:sz w:val="24"/>
              </w:rPr>
              <w:pict>
                <v:oval id="_x0000_s1043" style="position:absolute;margin-left:-2.65pt;margin-top:3.65pt;width:21.95pt;height:22.25pt;z-index:251665920;mso-position-horizontal-relative:text;mso-position-vertical-relative:text" fillcolor="#dee0b0 [2894]">
                  <v:textbox style="mso-next-textbox:#_x0000_s1043">
                    <w:txbxContent>
                      <w:p w:rsidR="00FD1CDC" w:rsidRDefault="00FD1CDC" w:rsidP="00FD1CDC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96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AF0DB" w:themeFill="accent5" w:themeFillTint="33"/>
          </w:tcPr>
          <w:p w:rsidR="00FD1CDC" w:rsidRPr="00FD1CDC" w:rsidRDefault="009F3A5E" w:rsidP="005D2E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  <w:sz w:val="24"/>
              </w:rPr>
            </w:pPr>
            <w:r>
              <w:rPr>
                <w:b/>
                <w:sz w:val="24"/>
              </w:rPr>
              <w:t>Database</w:t>
            </w:r>
            <w:r w:rsidR="00DE3540">
              <w:rPr>
                <w:b/>
                <w:sz w:val="24"/>
              </w:rPr>
              <w:t xml:space="preserve"> / RDMS</w:t>
            </w:r>
          </w:p>
        </w:tc>
      </w:tr>
      <w:tr w:rsidR="00FD1CDC" w:rsidRPr="00FD1CDC" w:rsidTr="005D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gridSpan w:val="3"/>
          </w:tcPr>
          <w:p w:rsidR="00A60559" w:rsidRPr="00A60559" w:rsidRDefault="00A60559" w:rsidP="00402A6E">
            <w:pPr>
              <w:pStyle w:val="Heading3"/>
            </w:pPr>
            <w:r w:rsidRPr="00EE1312">
              <w:rPr>
                <w:color w:val="000000" w:themeColor="text1"/>
              </w:rPr>
              <w:t>MySQL,</w:t>
            </w:r>
            <w:r w:rsidR="00181989" w:rsidRPr="00EE1312">
              <w:rPr>
                <w:color w:val="000000" w:themeColor="text1"/>
              </w:rPr>
              <w:t xml:space="preserve"> </w:t>
            </w:r>
            <w:r w:rsidR="00211BCE">
              <w:rPr>
                <w:color w:val="000000" w:themeColor="text1"/>
              </w:rPr>
              <w:t xml:space="preserve">MongoDB, </w:t>
            </w:r>
            <w:r w:rsidR="00211BCE" w:rsidRPr="00211BCE">
              <w:rPr>
                <w:color w:val="000000" w:themeColor="text1"/>
              </w:rPr>
              <w:t>PostgreSQL</w:t>
            </w:r>
            <w:r w:rsidR="00400B6E" w:rsidRPr="00EE1312">
              <w:rPr>
                <w:color w:val="000000" w:themeColor="text1"/>
              </w:rPr>
              <w:t>.</w:t>
            </w:r>
          </w:p>
        </w:tc>
      </w:tr>
      <w:tr w:rsidR="00FD1CDC" w:rsidRPr="00FD1CDC" w:rsidTr="00FD1CDC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DEE0B1" w:themeFill="background2" w:themeFillShade="E6"/>
          </w:tcPr>
          <w:p w:rsidR="00FD1CDC" w:rsidRPr="00FD1CDC" w:rsidRDefault="003362B8" w:rsidP="005D2E41">
            <w:pPr>
              <w:spacing w:after="200" w:line="276" w:lineRule="auto"/>
              <w:rPr>
                <w:b w:val="0"/>
                <w:sz w:val="24"/>
              </w:rPr>
            </w:pPr>
            <w:r>
              <w:rPr>
                <w:b w:val="0"/>
                <w:noProof/>
                <w:sz w:val="24"/>
              </w:rPr>
              <w:pict>
                <v:oval id="_x0000_s1044" style="position:absolute;margin-left:-2.65pt;margin-top:3.65pt;width:21.95pt;height:22.25pt;z-index:251666944;mso-position-horizontal-relative:text;mso-position-vertical-relative:text" fillcolor="#dee0b0 [2894]">
                  <v:textbox style="mso-next-textbox:#_x0000_s1044">
                    <w:txbxContent>
                      <w:p w:rsidR="00FD1CDC" w:rsidRDefault="00FD1CDC" w:rsidP="00FD1CDC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96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DEE0B1" w:themeFill="background2" w:themeFillShade="E6"/>
          </w:tcPr>
          <w:p w:rsidR="00FD1CDC" w:rsidRPr="00FD1CDC" w:rsidRDefault="00F96A70" w:rsidP="005D2E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  <w:sz w:val="24"/>
              </w:rPr>
            </w:pPr>
            <w:r>
              <w:rPr>
                <w:b/>
                <w:sz w:val="24"/>
              </w:rPr>
              <w:t>Control System</w:t>
            </w:r>
          </w:p>
        </w:tc>
      </w:tr>
      <w:tr w:rsidR="00FD1CDC" w:rsidRPr="00FD1CDC" w:rsidTr="005D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gridSpan w:val="3"/>
          </w:tcPr>
          <w:p w:rsidR="00FD1CDC" w:rsidRPr="00EE1312" w:rsidRDefault="00F526C8" w:rsidP="005D2E41">
            <w:pPr>
              <w:pStyle w:val="Heading3"/>
              <w:outlineLvl w:val="2"/>
              <w:rPr>
                <w:color w:val="000000" w:themeColor="text1"/>
              </w:rPr>
            </w:pPr>
            <w:r w:rsidRPr="00EE1312">
              <w:rPr>
                <w:color w:val="000000" w:themeColor="text1"/>
              </w:rPr>
              <w:t xml:space="preserve">Git, SVN Version Control System (VCS) </w:t>
            </w:r>
          </w:p>
        </w:tc>
      </w:tr>
      <w:tr w:rsidR="00FD1CDC" w:rsidRPr="00FD1CDC" w:rsidTr="00FD1CDC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E1DBD4" w:themeFill="text2" w:themeFillTint="33"/>
          </w:tcPr>
          <w:p w:rsidR="00FD1CDC" w:rsidRPr="00FD1CDC" w:rsidRDefault="003362B8" w:rsidP="005D2E41">
            <w:pPr>
              <w:spacing w:after="200" w:line="276" w:lineRule="auto"/>
              <w:rPr>
                <w:b w:val="0"/>
                <w:sz w:val="24"/>
              </w:rPr>
            </w:pPr>
            <w:r>
              <w:rPr>
                <w:b w:val="0"/>
                <w:noProof/>
                <w:sz w:val="24"/>
              </w:rPr>
              <w:lastRenderedPageBreak/>
              <w:pict>
                <v:oval id="_x0000_s1045" style="position:absolute;margin-left:-2.65pt;margin-top:3.65pt;width:21.95pt;height:22.25pt;z-index:251667968;mso-position-horizontal-relative:text;mso-position-vertical-relative:text" fillcolor="#dee0b0 [2894]">
                  <v:textbox style="mso-next-textbox:#_x0000_s1045">
                    <w:txbxContent>
                      <w:p w:rsidR="00FD1CDC" w:rsidRDefault="00FD1CDC" w:rsidP="00FD1CDC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96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E1DBD4" w:themeFill="text2" w:themeFillTint="33"/>
          </w:tcPr>
          <w:p w:rsidR="00FD1CDC" w:rsidRPr="00FD1CDC" w:rsidRDefault="00CA2C07" w:rsidP="005D2E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  <w:sz w:val="24"/>
              </w:rPr>
            </w:pPr>
            <w:r>
              <w:rPr>
                <w:b/>
                <w:sz w:val="24"/>
              </w:rPr>
              <w:t>Technology Skill</w:t>
            </w:r>
          </w:p>
        </w:tc>
      </w:tr>
      <w:tr w:rsidR="00FD1CDC" w:rsidRPr="00FD1CDC" w:rsidTr="005D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gridSpan w:val="3"/>
          </w:tcPr>
          <w:p w:rsidR="00FD1CDC" w:rsidRPr="00EE1312" w:rsidRDefault="005F4BEC" w:rsidP="005D2E41">
            <w:pPr>
              <w:pStyle w:val="Heading3"/>
              <w:outlineLvl w:val="2"/>
              <w:rPr>
                <w:color w:val="000000" w:themeColor="text1"/>
              </w:rPr>
            </w:pPr>
            <w:r w:rsidRPr="00EE1312">
              <w:rPr>
                <w:color w:val="000000" w:themeColor="text1"/>
              </w:rPr>
              <w:t>Photoshop</w:t>
            </w:r>
            <w:r w:rsidR="00691E57" w:rsidRPr="00EE1312">
              <w:rPr>
                <w:color w:val="000000" w:themeColor="text1"/>
              </w:rPr>
              <w:t xml:space="preserve"> CS3</w:t>
            </w:r>
            <w:r w:rsidRPr="00EE1312">
              <w:rPr>
                <w:color w:val="000000" w:themeColor="text1"/>
              </w:rPr>
              <w:t xml:space="preserve">, </w:t>
            </w:r>
            <w:r w:rsidR="009F3A5E" w:rsidRPr="00EE1312">
              <w:rPr>
                <w:color w:val="000000" w:themeColor="text1"/>
              </w:rPr>
              <w:t>CorelDraw</w:t>
            </w:r>
            <w:r w:rsidR="00691E57" w:rsidRPr="00EE1312">
              <w:rPr>
                <w:color w:val="000000" w:themeColor="text1"/>
              </w:rPr>
              <w:t xml:space="preserve"> X3</w:t>
            </w:r>
            <w:r w:rsidRPr="00EE1312">
              <w:rPr>
                <w:color w:val="000000" w:themeColor="text1"/>
              </w:rPr>
              <w:t>, PageMaker</w:t>
            </w:r>
            <w:r w:rsidR="00691E57" w:rsidRPr="00EE1312">
              <w:rPr>
                <w:color w:val="000000" w:themeColor="text1"/>
              </w:rPr>
              <w:t xml:space="preserve"> 7.0</w:t>
            </w:r>
            <w:r w:rsidRPr="00EE1312">
              <w:rPr>
                <w:color w:val="000000" w:themeColor="text1"/>
              </w:rPr>
              <w:t>, Dreamweaver, Flash, C/C++, Core Java,</w:t>
            </w:r>
            <w:r w:rsidR="00F93252" w:rsidRPr="00EE1312">
              <w:rPr>
                <w:color w:val="000000" w:themeColor="text1"/>
              </w:rPr>
              <w:t>VB &amp; VB.NET,</w:t>
            </w:r>
            <w:r w:rsidR="00400B6E" w:rsidRPr="00EE1312">
              <w:rPr>
                <w:color w:val="000000" w:themeColor="text1"/>
              </w:rPr>
              <w:t xml:space="preserve"> MS-Office</w:t>
            </w:r>
          </w:p>
        </w:tc>
      </w:tr>
      <w:tr w:rsidR="00FD1CDC" w:rsidRPr="00FD1CDC" w:rsidTr="00FD1CDC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dxa"/>
            <w:tcBorders>
              <w:top w:val="single" w:sz="4" w:space="0" w:color="auto"/>
              <w:right w:val="single" w:sz="4" w:space="0" w:color="auto"/>
            </w:tcBorders>
            <w:shd w:val="clear" w:color="auto" w:fill="E9ECEA" w:themeFill="accent1" w:themeFillTint="33"/>
          </w:tcPr>
          <w:p w:rsidR="00FD1CDC" w:rsidRPr="00FD1CDC" w:rsidRDefault="003362B8" w:rsidP="005D2E41">
            <w:pPr>
              <w:spacing w:after="200" w:line="276" w:lineRule="auto"/>
              <w:rPr>
                <w:b w:val="0"/>
                <w:sz w:val="24"/>
              </w:rPr>
            </w:pPr>
            <w:r>
              <w:rPr>
                <w:b w:val="0"/>
                <w:noProof/>
                <w:sz w:val="24"/>
              </w:rPr>
              <w:pict>
                <v:oval id="_x0000_s1046" style="position:absolute;margin-left:-2.65pt;margin-top:3.65pt;width:21.95pt;height:22.25pt;z-index:251668992;mso-position-horizontal-relative:text;mso-position-vertical-relative:text" fillcolor="#dee0b0 [2894]">
                  <v:textbox style="mso-next-textbox:#_x0000_s1046">
                    <w:txbxContent>
                      <w:p w:rsidR="00FD1CDC" w:rsidRDefault="00FD1CDC" w:rsidP="00FD1CDC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9630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E9ECEA" w:themeFill="accent1" w:themeFillTint="33"/>
          </w:tcPr>
          <w:p w:rsidR="00FD1CDC" w:rsidRPr="00FD1CDC" w:rsidRDefault="0049383E" w:rsidP="005D2E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  <w:sz w:val="24"/>
              </w:rPr>
            </w:pPr>
            <w:r>
              <w:rPr>
                <w:b/>
                <w:sz w:val="24"/>
              </w:rPr>
              <w:t xml:space="preserve">Payment </w:t>
            </w:r>
            <w:r w:rsidR="00A60559">
              <w:rPr>
                <w:b/>
                <w:sz w:val="24"/>
              </w:rPr>
              <w:t>Gateways</w:t>
            </w:r>
          </w:p>
        </w:tc>
      </w:tr>
      <w:tr w:rsidR="00FD1CDC" w:rsidRPr="00FD1CDC" w:rsidTr="005D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gridSpan w:val="3"/>
          </w:tcPr>
          <w:p w:rsidR="00FD1CDC" w:rsidRPr="00EE1312" w:rsidRDefault="00A60559" w:rsidP="00A60559">
            <w:pPr>
              <w:pStyle w:val="Heading3"/>
              <w:outlineLvl w:val="2"/>
              <w:rPr>
                <w:color w:val="000000" w:themeColor="text1"/>
              </w:rPr>
            </w:pPr>
            <w:r w:rsidRPr="00EE1312">
              <w:rPr>
                <w:color w:val="000000" w:themeColor="text1"/>
              </w:rPr>
              <w:t>PayUMoney</w:t>
            </w:r>
            <w:r w:rsidR="008D09AC" w:rsidRPr="00EE1312">
              <w:rPr>
                <w:color w:val="000000" w:themeColor="text1"/>
              </w:rPr>
              <w:t xml:space="preserve">, </w:t>
            </w:r>
            <w:r w:rsidRPr="00EE1312">
              <w:rPr>
                <w:color w:val="000000" w:themeColor="text1"/>
              </w:rPr>
              <w:t>CCAvenue</w:t>
            </w:r>
            <w:r w:rsidR="00707EE5" w:rsidRPr="00EE1312">
              <w:rPr>
                <w:color w:val="000000" w:themeColor="text1"/>
              </w:rPr>
              <w:t>.</w:t>
            </w:r>
          </w:p>
        </w:tc>
      </w:tr>
      <w:tr w:rsidR="00FD1CDC" w:rsidRPr="00FD1CDC" w:rsidTr="00FD1CDC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5DCD8" w:themeFill="accent2" w:themeFillTint="33"/>
          </w:tcPr>
          <w:p w:rsidR="00FD1CDC" w:rsidRPr="00FD1CDC" w:rsidRDefault="003362B8" w:rsidP="005D2E41">
            <w:pPr>
              <w:spacing w:after="200" w:line="276" w:lineRule="auto"/>
              <w:rPr>
                <w:b w:val="0"/>
                <w:sz w:val="24"/>
              </w:rPr>
            </w:pPr>
            <w:r>
              <w:rPr>
                <w:b w:val="0"/>
                <w:noProof/>
                <w:sz w:val="24"/>
              </w:rPr>
              <w:pict>
                <v:oval id="_x0000_s1047" style="position:absolute;margin-left:-2.65pt;margin-top:2.9pt;width:32.65pt;height:20.6pt;z-index:251670016;mso-position-horizontal-relative:text;mso-position-vertical-relative:text" fillcolor="#dee0b0 [2894]">
                  <v:textbox style="mso-next-textbox:#_x0000_s1047">
                    <w:txbxContent>
                      <w:p w:rsidR="00FD1CDC" w:rsidRDefault="00FD1CDC" w:rsidP="00FD1CDC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9450" w:type="dxa"/>
            <w:tcBorders>
              <w:top w:val="single" w:sz="4" w:space="0" w:color="auto"/>
              <w:left w:val="single" w:sz="4" w:space="0" w:color="auto"/>
            </w:tcBorders>
            <w:shd w:val="clear" w:color="auto" w:fill="F5DCD8" w:themeFill="accent2" w:themeFillTint="33"/>
          </w:tcPr>
          <w:p w:rsidR="00FD1CDC" w:rsidRPr="00FD1CDC" w:rsidRDefault="009268EB" w:rsidP="005D2E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  <w:sz w:val="24"/>
              </w:rPr>
            </w:pPr>
            <w:r>
              <w:rPr>
                <w:b/>
                <w:sz w:val="24"/>
              </w:rPr>
              <w:t>Web Server</w:t>
            </w:r>
          </w:p>
        </w:tc>
      </w:tr>
      <w:tr w:rsidR="00FD1CDC" w:rsidRPr="00FD1CDC" w:rsidTr="005D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gridSpan w:val="3"/>
          </w:tcPr>
          <w:p w:rsidR="00FD1CDC" w:rsidRPr="00EE1312" w:rsidRDefault="00B96B4E" w:rsidP="005D2E41">
            <w:pPr>
              <w:pStyle w:val="Heading3"/>
              <w:outlineLvl w:val="2"/>
              <w:rPr>
                <w:color w:val="000000" w:themeColor="text1"/>
              </w:rPr>
            </w:pPr>
            <w:r w:rsidRPr="00EE1312">
              <w:rPr>
                <w:color w:val="000000" w:themeColor="text1"/>
              </w:rPr>
              <w:t>Apache</w:t>
            </w:r>
          </w:p>
        </w:tc>
      </w:tr>
      <w:tr w:rsidR="00FD1CDC" w:rsidRPr="00FD1CDC" w:rsidTr="00FD1CDC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F0EEDC" w:themeFill="accent3" w:themeFillTint="33"/>
          </w:tcPr>
          <w:p w:rsidR="00FD1CDC" w:rsidRPr="00FD1CDC" w:rsidRDefault="003362B8" w:rsidP="005D2E41">
            <w:pPr>
              <w:spacing w:after="200" w:line="276" w:lineRule="auto"/>
              <w:rPr>
                <w:b w:val="0"/>
                <w:sz w:val="24"/>
              </w:rPr>
            </w:pPr>
            <w:r>
              <w:rPr>
                <w:b w:val="0"/>
                <w:noProof/>
                <w:sz w:val="24"/>
              </w:rPr>
              <w:pict>
                <v:oval id="_x0000_s1048" style="position:absolute;margin-left:-2.65pt;margin-top:3.65pt;width:32.65pt;height:20.95pt;z-index:251671040;mso-position-horizontal-relative:text;mso-position-vertical-relative:text" fillcolor="#dee0b0 [2894]">
                  <v:textbox style="mso-next-textbox:#_x0000_s1048">
                    <w:txbxContent>
                      <w:p w:rsidR="00FD1CDC" w:rsidRDefault="00FD1CDC" w:rsidP="00FD1CDC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</w:pict>
            </w:r>
          </w:p>
        </w:tc>
        <w:tc>
          <w:tcPr>
            <w:tcW w:w="9450" w:type="dxa"/>
            <w:tcBorders>
              <w:top w:val="single" w:sz="4" w:space="0" w:color="auto"/>
              <w:left w:val="single" w:sz="4" w:space="0" w:color="auto"/>
            </w:tcBorders>
            <w:shd w:val="clear" w:color="auto" w:fill="F0EEDC" w:themeFill="accent3" w:themeFillTint="33"/>
          </w:tcPr>
          <w:p w:rsidR="00FD1CDC" w:rsidRPr="00FD1CDC" w:rsidRDefault="009268EB" w:rsidP="005D2E4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FFFFFF" w:themeColor="background1"/>
                <w:sz w:val="24"/>
              </w:rPr>
            </w:pPr>
            <w:r>
              <w:rPr>
                <w:b/>
                <w:sz w:val="24"/>
              </w:rPr>
              <w:t>Operating System</w:t>
            </w:r>
          </w:p>
        </w:tc>
      </w:tr>
      <w:tr w:rsidR="00FD1CDC" w:rsidRPr="00FD1CDC" w:rsidTr="005D2E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78" w:type="dxa"/>
            <w:gridSpan w:val="3"/>
          </w:tcPr>
          <w:p w:rsidR="00FD1CDC" w:rsidRPr="00EE1312" w:rsidRDefault="00844266" w:rsidP="005D2E41">
            <w:pPr>
              <w:pStyle w:val="Heading3"/>
              <w:outlineLvl w:val="2"/>
              <w:rPr>
                <w:color w:val="000000" w:themeColor="text1"/>
              </w:rPr>
            </w:pPr>
            <w:r w:rsidRPr="00EE1312">
              <w:rPr>
                <w:color w:val="000000" w:themeColor="text1"/>
              </w:rPr>
              <w:t xml:space="preserve">Windows, </w:t>
            </w:r>
            <w:r w:rsidRPr="00EE1312">
              <w:rPr>
                <w:b/>
                <w:color w:val="000000" w:themeColor="text1"/>
              </w:rPr>
              <w:t>Linux</w:t>
            </w:r>
            <w:r w:rsidRPr="00EE1312">
              <w:rPr>
                <w:color w:val="000000" w:themeColor="text1"/>
              </w:rPr>
              <w:t xml:space="preserve"> Platforms</w:t>
            </w:r>
          </w:p>
        </w:tc>
      </w:tr>
    </w:tbl>
    <w:p w:rsidR="00CA0CE7" w:rsidRDefault="002A451F" w:rsidP="002A451F">
      <w:pPr>
        <w:tabs>
          <w:tab w:val="left" w:pos="6195"/>
        </w:tabs>
      </w:pPr>
      <w:r>
        <w:tab/>
      </w:r>
    </w:p>
    <w:p w:rsidR="00290B52" w:rsidRPr="00290B52" w:rsidRDefault="00F14673" w:rsidP="00290B52">
      <w:pPr>
        <w:shd w:val="clear" w:color="auto" w:fill="A6A6A6" w:themeFill="background1" w:themeFillShade="A6"/>
        <w:rPr>
          <w:b/>
          <w:sz w:val="36"/>
          <w:u w:val="single"/>
        </w:rPr>
      </w:pPr>
      <w:r>
        <w:rPr>
          <w:b/>
          <w:sz w:val="36"/>
          <w:u w:val="single"/>
        </w:rPr>
        <w:t>Current</w:t>
      </w:r>
      <w:r w:rsidR="0002002B">
        <w:rPr>
          <w:b/>
          <w:sz w:val="36"/>
          <w:u w:val="single"/>
        </w:rPr>
        <w:t xml:space="preserve"> Job</w:t>
      </w:r>
    </w:p>
    <w:p w:rsidR="00976A17" w:rsidRPr="00E20110" w:rsidRDefault="00AD24AE" w:rsidP="00976A17">
      <w:pPr>
        <w:pStyle w:val="Subsection"/>
        <w:rPr>
          <w:b/>
          <w:vanish/>
          <w:color w:val="auto"/>
          <w:sz w:val="24"/>
          <w:specVanish/>
        </w:rPr>
      </w:pPr>
      <w:r>
        <w:rPr>
          <w:b/>
          <w:color w:val="auto"/>
          <w:sz w:val="24"/>
        </w:rPr>
        <w:t xml:space="preserve">Web </w:t>
      </w:r>
      <w:r w:rsidR="0082573F">
        <w:rPr>
          <w:b/>
          <w:color w:val="auto"/>
          <w:sz w:val="24"/>
        </w:rPr>
        <w:t xml:space="preserve">Developer </w:t>
      </w:r>
    </w:p>
    <w:p w:rsidR="00976A17" w:rsidRPr="00490525" w:rsidRDefault="00976A17" w:rsidP="00976A17">
      <w:pPr>
        <w:pStyle w:val="NoSpacing"/>
        <w:rPr>
          <w:sz w:val="24"/>
        </w:rPr>
      </w:pPr>
      <w:r w:rsidRPr="00490525">
        <w:rPr>
          <w:rFonts w:asciiTheme="majorHAnsi" w:eastAsiaTheme="majorEastAsia" w:hAnsiTheme="majorHAnsi" w:cstheme="majorBidi"/>
          <w:color w:val="93A299" w:themeColor="accent1"/>
          <w:spacing w:val="24"/>
          <w:sz w:val="24"/>
        </w:rPr>
        <w:t>▪</w:t>
      </w:r>
      <w:r w:rsidR="00833E35">
        <w:rPr>
          <w:sz w:val="24"/>
        </w:rPr>
        <w:t>1/May</w:t>
      </w:r>
      <w:r w:rsidR="00922CFD">
        <w:rPr>
          <w:sz w:val="24"/>
        </w:rPr>
        <w:t>/</w:t>
      </w:r>
      <w:r w:rsidR="009D1D2F">
        <w:rPr>
          <w:sz w:val="24"/>
        </w:rPr>
        <w:t xml:space="preserve">2016 </w:t>
      </w:r>
      <w:r w:rsidR="009856E3">
        <w:rPr>
          <w:sz w:val="24"/>
        </w:rPr>
        <w:t>–</w:t>
      </w:r>
      <w:r w:rsidR="005512DD">
        <w:rPr>
          <w:sz w:val="24"/>
        </w:rPr>
        <w:t xml:space="preserve"> Still</w:t>
      </w:r>
      <w:r w:rsidR="009856E3">
        <w:rPr>
          <w:sz w:val="24"/>
        </w:rPr>
        <w:t xml:space="preserve"> 2019</w:t>
      </w:r>
    </w:p>
    <w:p w:rsidR="00976A17" w:rsidRDefault="00065AA3" w:rsidP="00976A17">
      <w:pPr>
        <w:spacing w:line="264" w:lineRule="auto"/>
        <w:rPr>
          <w:rFonts w:asciiTheme="majorHAnsi" w:eastAsiaTheme="majorEastAsia" w:hAnsiTheme="majorHAnsi" w:cstheme="majorBidi"/>
          <w:color w:val="564B3C" w:themeColor="text2"/>
          <w:spacing w:val="24"/>
          <w:sz w:val="24"/>
        </w:rPr>
      </w:pPr>
      <w:r>
        <w:rPr>
          <w:b/>
          <w:color w:val="564B3C" w:themeColor="text2"/>
          <w:sz w:val="24"/>
        </w:rPr>
        <w:t>Prenits ▪</w:t>
      </w:r>
      <w:r w:rsidR="00976A17" w:rsidRPr="00490525">
        <w:rPr>
          <w:rFonts w:asciiTheme="majorHAnsi" w:eastAsiaTheme="majorEastAsia" w:hAnsiTheme="majorHAnsi" w:cstheme="majorBidi"/>
          <w:color w:val="564B3C" w:themeColor="text2"/>
          <w:spacing w:val="24"/>
          <w:sz w:val="24"/>
        </w:rPr>
        <w:t xml:space="preserve"> </w:t>
      </w:r>
      <w:r w:rsidR="00B51F05">
        <w:rPr>
          <w:rFonts w:asciiTheme="majorHAnsi" w:eastAsiaTheme="majorEastAsia" w:hAnsiTheme="majorHAnsi" w:cstheme="majorBidi"/>
          <w:color w:val="564B3C" w:themeColor="text2"/>
          <w:spacing w:val="24"/>
          <w:sz w:val="24"/>
        </w:rPr>
        <w:t>Prenits Info Sys</w:t>
      </w:r>
      <w:r w:rsidR="00BD63D7">
        <w:rPr>
          <w:rFonts w:asciiTheme="majorHAnsi" w:eastAsiaTheme="majorEastAsia" w:hAnsiTheme="majorHAnsi" w:cstheme="majorBidi"/>
          <w:color w:val="564B3C" w:themeColor="text2"/>
          <w:spacing w:val="24"/>
          <w:sz w:val="24"/>
        </w:rPr>
        <w:t xml:space="preserve"> Pvt</w:t>
      </w:r>
      <w:r w:rsidR="00B51F05">
        <w:rPr>
          <w:rFonts w:asciiTheme="majorHAnsi" w:eastAsiaTheme="majorEastAsia" w:hAnsiTheme="majorHAnsi" w:cstheme="majorBidi"/>
          <w:color w:val="564B3C" w:themeColor="text2"/>
          <w:spacing w:val="24"/>
          <w:sz w:val="24"/>
        </w:rPr>
        <w:t xml:space="preserve"> Ltd</w:t>
      </w:r>
      <w:r w:rsidR="0082573F">
        <w:rPr>
          <w:rFonts w:asciiTheme="majorHAnsi" w:eastAsiaTheme="majorEastAsia" w:hAnsiTheme="majorHAnsi" w:cstheme="majorBidi"/>
          <w:color w:val="564B3C" w:themeColor="text2"/>
          <w:spacing w:val="24"/>
          <w:sz w:val="24"/>
        </w:rPr>
        <w:t xml:space="preserve"> (</w:t>
      </w:r>
      <w:r w:rsidR="00B51F05">
        <w:rPr>
          <w:rFonts w:asciiTheme="majorHAnsi" w:eastAsiaTheme="majorEastAsia" w:hAnsiTheme="majorHAnsi" w:cstheme="majorBidi"/>
          <w:color w:val="564B3C" w:themeColor="text2"/>
          <w:spacing w:val="24"/>
          <w:sz w:val="24"/>
        </w:rPr>
        <w:t>Arena Animation</w:t>
      </w:r>
      <w:r w:rsidR="0082573F">
        <w:rPr>
          <w:rFonts w:asciiTheme="majorHAnsi" w:eastAsiaTheme="majorEastAsia" w:hAnsiTheme="majorHAnsi" w:cstheme="majorBidi"/>
          <w:color w:val="564B3C" w:themeColor="text2"/>
          <w:spacing w:val="24"/>
          <w:sz w:val="24"/>
        </w:rPr>
        <w:t>)</w:t>
      </w:r>
    </w:p>
    <w:p w:rsidR="00BD63D7" w:rsidRDefault="00BD63D7" w:rsidP="00976A17">
      <w:pPr>
        <w:spacing w:line="264" w:lineRule="auto"/>
        <w:rPr>
          <w:rFonts w:asciiTheme="majorHAnsi" w:eastAsiaTheme="majorEastAsia" w:hAnsiTheme="majorHAnsi" w:cstheme="majorBidi"/>
          <w:color w:val="564B3C" w:themeColor="text2"/>
          <w:spacing w:val="24"/>
          <w:sz w:val="24"/>
        </w:rPr>
      </w:pPr>
      <w:r>
        <w:rPr>
          <w:rFonts w:asciiTheme="majorHAnsi" w:eastAsiaTheme="majorEastAsia" w:hAnsiTheme="majorHAnsi" w:cstheme="majorBidi"/>
          <w:color w:val="564B3C" w:themeColor="text2"/>
          <w:spacing w:val="24"/>
          <w:sz w:val="24"/>
        </w:rPr>
        <w:t>I am working in Arena Animation by Payroll of Prinits InfoSys Pvt Ltd.</w:t>
      </w:r>
    </w:p>
    <w:p w:rsidR="00BD63D7" w:rsidRPr="00BD63D7" w:rsidRDefault="005512DD" w:rsidP="00976A17">
      <w:pPr>
        <w:spacing w:line="264" w:lineRule="auto"/>
        <w:rPr>
          <w:rFonts w:asciiTheme="majorHAnsi" w:eastAsiaTheme="majorEastAsia" w:hAnsiTheme="majorHAnsi" w:cstheme="majorBidi"/>
          <w:b/>
          <w:color w:val="564B3C" w:themeColor="text2"/>
          <w:spacing w:val="24"/>
          <w:sz w:val="24"/>
          <w:u w:val="single"/>
        </w:rPr>
      </w:pPr>
      <w:r>
        <w:rPr>
          <w:rFonts w:asciiTheme="majorHAnsi" w:eastAsiaTheme="majorEastAsia" w:hAnsiTheme="majorHAnsi" w:cstheme="majorBidi"/>
          <w:b/>
          <w:color w:val="564B3C" w:themeColor="text2"/>
          <w:spacing w:val="24"/>
          <w:sz w:val="24"/>
          <w:u w:val="single"/>
        </w:rPr>
        <w:t>As</w:t>
      </w:r>
      <w:r w:rsidR="00BD63D7" w:rsidRPr="00BD63D7">
        <w:rPr>
          <w:rFonts w:asciiTheme="majorHAnsi" w:eastAsiaTheme="majorEastAsia" w:hAnsiTheme="majorHAnsi" w:cstheme="majorBidi"/>
          <w:b/>
          <w:color w:val="564B3C" w:themeColor="text2"/>
          <w:spacing w:val="24"/>
          <w:sz w:val="24"/>
          <w:u w:val="single"/>
        </w:rPr>
        <w:t xml:space="preserve"> Web Trainer; when I join this company, they told me you have Design &amp; Development Website for our company and Clients. And have to provide tanning. Then they offer me Trainer Profile but I need a job so I joined.</w:t>
      </w:r>
    </w:p>
    <w:p w:rsidR="00BD63D7" w:rsidRPr="00BD63D7" w:rsidRDefault="00BD63D7" w:rsidP="00976A17">
      <w:pPr>
        <w:spacing w:line="264" w:lineRule="auto"/>
        <w:rPr>
          <w:b/>
          <w:color w:val="564B3C" w:themeColor="text2"/>
          <w:sz w:val="24"/>
          <w:u w:val="single"/>
        </w:rPr>
      </w:pPr>
      <w:r w:rsidRPr="00BD63D7">
        <w:rPr>
          <w:rFonts w:asciiTheme="majorHAnsi" w:eastAsiaTheme="majorEastAsia" w:hAnsiTheme="majorHAnsi" w:cstheme="majorBidi"/>
          <w:b/>
          <w:color w:val="564B3C" w:themeColor="text2"/>
          <w:spacing w:val="24"/>
          <w:sz w:val="24"/>
          <w:u w:val="single"/>
        </w:rPr>
        <w:t>And I develop too many website, we can check on my Website -aj.galaxeepro.com.</w:t>
      </w:r>
    </w:p>
    <w:p w:rsidR="00976A17" w:rsidRPr="00E20110" w:rsidRDefault="00BC67AC" w:rsidP="00976A17">
      <w:pPr>
        <w:pStyle w:val="ListParagraph"/>
        <w:numPr>
          <w:ilvl w:val="0"/>
          <w:numId w:val="7"/>
        </w:numPr>
        <w:spacing w:line="264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Web Design : HTML/5, CSS/3, </w:t>
      </w:r>
      <w:r w:rsidR="00FA5D16">
        <w:rPr>
          <w:color w:val="000000" w:themeColor="text1"/>
          <w:sz w:val="24"/>
        </w:rPr>
        <w:t>JS, JQ, Bootstrap, Responsive</w:t>
      </w:r>
    </w:p>
    <w:p w:rsidR="00976A17" w:rsidRPr="00DC4D0E" w:rsidRDefault="00DC4D0E" w:rsidP="00976A17">
      <w:pPr>
        <w:pStyle w:val="ListParagraph"/>
        <w:numPr>
          <w:ilvl w:val="0"/>
          <w:numId w:val="7"/>
        </w:numPr>
        <w:spacing w:line="264" w:lineRule="auto"/>
        <w:rPr>
          <w:rFonts w:asciiTheme="majorHAnsi" w:eastAsiaTheme="majorEastAsia" w:hAnsiTheme="majorHAnsi" w:cstheme="majorBidi"/>
          <w:b/>
          <w:spacing w:val="24"/>
          <w:sz w:val="24"/>
        </w:rPr>
      </w:pPr>
      <w:r>
        <w:rPr>
          <w:color w:val="000000" w:themeColor="text1"/>
          <w:sz w:val="24"/>
        </w:rPr>
        <w:t>Core PHP</w:t>
      </w:r>
    </w:p>
    <w:p w:rsidR="0066388F" w:rsidRPr="0066388F" w:rsidRDefault="006334BF" w:rsidP="00976A17">
      <w:pPr>
        <w:pStyle w:val="ListParagraph"/>
        <w:numPr>
          <w:ilvl w:val="0"/>
          <w:numId w:val="7"/>
        </w:numPr>
        <w:spacing w:line="264" w:lineRule="auto"/>
        <w:rPr>
          <w:rFonts w:asciiTheme="majorHAnsi" w:eastAsiaTheme="majorEastAsia" w:hAnsiTheme="majorHAnsi" w:cstheme="majorBidi"/>
          <w:b/>
          <w:spacing w:val="24"/>
          <w:sz w:val="24"/>
        </w:rPr>
      </w:pPr>
      <w:r>
        <w:rPr>
          <w:color w:val="000000" w:themeColor="text1"/>
          <w:sz w:val="24"/>
        </w:rPr>
        <w:t>CMS</w:t>
      </w:r>
      <w:r w:rsidR="002D2152">
        <w:rPr>
          <w:color w:val="000000" w:themeColor="text1"/>
          <w:sz w:val="24"/>
        </w:rPr>
        <w:t xml:space="preserve"> : </w:t>
      </w:r>
      <w:r w:rsidR="00AD24AE">
        <w:rPr>
          <w:color w:val="000000" w:themeColor="text1"/>
          <w:sz w:val="24"/>
        </w:rPr>
        <w:t>Wordpress, Drupal, OpenCart</w:t>
      </w:r>
    </w:p>
    <w:p w:rsidR="00DC4D0E" w:rsidRPr="00104F15" w:rsidRDefault="00034D6C" w:rsidP="00976A17">
      <w:pPr>
        <w:pStyle w:val="ListParagraph"/>
        <w:numPr>
          <w:ilvl w:val="0"/>
          <w:numId w:val="7"/>
        </w:numPr>
        <w:spacing w:line="264" w:lineRule="auto"/>
        <w:rPr>
          <w:rFonts w:asciiTheme="majorHAnsi" w:eastAsiaTheme="majorEastAsia" w:hAnsiTheme="majorHAnsi" w:cstheme="majorBidi"/>
          <w:b/>
          <w:spacing w:val="24"/>
          <w:sz w:val="24"/>
        </w:rPr>
      </w:pPr>
      <w:r>
        <w:rPr>
          <w:color w:val="000000" w:themeColor="text1"/>
          <w:sz w:val="24"/>
        </w:rPr>
        <w:t>Digital Marketing</w:t>
      </w:r>
      <w:r w:rsidR="002D2152">
        <w:rPr>
          <w:color w:val="000000" w:themeColor="text1"/>
          <w:sz w:val="24"/>
        </w:rPr>
        <w:t xml:space="preserve"> </w:t>
      </w:r>
    </w:p>
    <w:p w:rsidR="00037709" w:rsidRPr="00CD7390" w:rsidRDefault="00104F15" w:rsidP="001D2E36">
      <w:pPr>
        <w:pStyle w:val="ListParagraph"/>
        <w:numPr>
          <w:ilvl w:val="0"/>
          <w:numId w:val="7"/>
        </w:numPr>
        <w:spacing w:line="264" w:lineRule="auto"/>
        <w:rPr>
          <w:rFonts w:asciiTheme="majorHAnsi" w:eastAsiaTheme="majorEastAsia" w:hAnsiTheme="majorHAnsi" w:cstheme="majorBidi"/>
          <w:b/>
          <w:spacing w:val="24"/>
          <w:sz w:val="24"/>
        </w:rPr>
      </w:pPr>
      <w:r>
        <w:rPr>
          <w:color w:val="000000" w:themeColor="text1"/>
          <w:sz w:val="24"/>
        </w:rPr>
        <w:t xml:space="preserve">Also provide </w:t>
      </w:r>
      <w:r w:rsidR="00B51F05">
        <w:rPr>
          <w:color w:val="000000" w:themeColor="text1"/>
          <w:sz w:val="24"/>
        </w:rPr>
        <w:t>Training</w:t>
      </w:r>
      <w:r w:rsidR="006334BF">
        <w:rPr>
          <w:color w:val="000000" w:themeColor="text1"/>
          <w:sz w:val="24"/>
        </w:rPr>
        <w:t xml:space="preserve"> to web design students.</w:t>
      </w:r>
    </w:p>
    <w:p w:rsidR="00CD7390" w:rsidRDefault="00CD7390" w:rsidP="00CD7390">
      <w:pPr>
        <w:spacing w:line="264" w:lineRule="auto"/>
        <w:rPr>
          <w:rFonts w:asciiTheme="majorHAnsi" w:eastAsiaTheme="majorEastAsia" w:hAnsiTheme="majorHAnsi" w:cstheme="majorBidi"/>
          <w:b/>
          <w:spacing w:val="24"/>
          <w:sz w:val="24"/>
        </w:rPr>
      </w:pPr>
    </w:p>
    <w:p w:rsidR="00CD7390" w:rsidRDefault="00CD7390" w:rsidP="00CD7390">
      <w:pPr>
        <w:spacing w:line="264" w:lineRule="auto"/>
        <w:rPr>
          <w:rFonts w:asciiTheme="majorHAnsi" w:eastAsiaTheme="majorEastAsia" w:hAnsiTheme="majorHAnsi" w:cstheme="majorBidi"/>
          <w:b/>
          <w:spacing w:val="24"/>
          <w:sz w:val="24"/>
        </w:rPr>
      </w:pPr>
    </w:p>
    <w:p w:rsidR="00CD7390" w:rsidRDefault="00CD7390" w:rsidP="00CD7390">
      <w:pPr>
        <w:spacing w:line="264" w:lineRule="auto"/>
        <w:rPr>
          <w:rFonts w:asciiTheme="majorHAnsi" w:eastAsiaTheme="majorEastAsia" w:hAnsiTheme="majorHAnsi" w:cstheme="majorBidi"/>
          <w:b/>
          <w:spacing w:val="24"/>
          <w:sz w:val="24"/>
        </w:rPr>
      </w:pPr>
    </w:p>
    <w:p w:rsidR="00CD7390" w:rsidRDefault="00CD7390" w:rsidP="00CD7390">
      <w:pPr>
        <w:spacing w:line="264" w:lineRule="auto"/>
        <w:rPr>
          <w:rFonts w:asciiTheme="majorHAnsi" w:eastAsiaTheme="majorEastAsia" w:hAnsiTheme="majorHAnsi" w:cstheme="majorBidi"/>
          <w:b/>
          <w:spacing w:val="24"/>
          <w:sz w:val="24"/>
        </w:rPr>
      </w:pPr>
    </w:p>
    <w:p w:rsidR="00CD7390" w:rsidRDefault="00CD7390" w:rsidP="00CD7390">
      <w:pPr>
        <w:spacing w:line="264" w:lineRule="auto"/>
        <w:rPr>
          <w:rFonts w:asciiTheme="majorHAnsi" w:eastAsiaTheme="majorEastAsia" w:hAnsiTheme="majorHAnsi" w:cstheme="majorBidi"/>
          <w:b/>
          <w:spacing w:val="24"/>
          <w:sz w:val="24"/>
        </w:rPr>
      </w:pPr>
    </w:p>
    <w:p w:rsidR="00CD7390" w:rsidRPr="00CD7390" w:rsidRDefault="00CD7390" w:rsidP="00CD7390">
      <w:pPr>
        <w:spacing w:line="264" w:lineRule="auto"/>
        <w:rPr>
          <w:rFonts w:asciiTheme="majorHAnsi" w:eastAsiaTheme="majorEastAsia" w:hAnsiTheme="majorHAnsi" w:cstheme="majorBidi"/>
          <w:b/>
          <w:spacing w:val="24"/>
          <w:sz w:val="24"/>
        </w:rPr>
      </w:pPr>
    </w:p>
    <w:p w:rsidR="002B20AC" w:rsidRDefault="002B20AC" w:rsidP="003079FA">
      <w:pPr>
        <w:pStyle w:val="Title"/>
      </w:pPr>
      <w:r>
        <w:lastRenderedPageBreak/>
        <w:t>Latest Project</w:t>
      </w:r>
      <w:r w:rsidR="00A60559">
        <w:t xml:space="preserve"> </w:t>
      </w:r>
    </w:p>
    <w:p w:rsidR="000C48AF" w:rsidRDefault="000C48AF" w:rsidP="000C48AF">
      <w:pPr>
        <w:pStyle w:val="Heading2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48512" behindDoc="0" locked="0" layoutInCell="1" allowOverlap="1" wp14:anchorId="7A5BF13A" wp14:editId="34423D26">
            <wp:simplePos x="0" y="0"/>
            <wp:positionH relativeFrom="column">
              <wp:posOffset>4756785</wp:posOffset>
            </wp:positionH>
            <wp:positionV relativeFrom="paragraph">
              <wp:posOffset>178435</wp:posOffset>
            </wp:positionV>
            <wp:extent cx="1751330" cy="1586865"/>
            <wp:effectExtent l="152400" t="171450" r="153670" b="16573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330" cy="15868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4C1">
        <w:t>Dr Chandra Clinic</w:t>
      </w:r>
      <w:r>
        <w:t xml:space="preserve"> </w:t>
      </w:r>
    </w:p>
    <w:p w:rsidR="000C48AF" w:rsidRDefault="000C48AF" w:rsidP="000C48AF">
      <w:pPr>
        <w:spacing w:after="0" w:line="240" w:lineRule="auto"/>
      </w:pPr>
      <w:r>
        <w:t xml:space="preserve">Duration: </w:t>
      </w:r>
      <w:r w:rsidR="008324C1">
        <w:t>In Progress</w:t>
      </w:r>
    </w:p>
    <w:p w:rsidR="000C48AF" w:rsidRDefault="008324C1" w:rsidP="000C48AF">
      <w:pPr>
        <w:spacing w:after="0" w:line="240" w:lineRule="auto"/>
        <w:rPr>
          <w:color w:val="0000FF"/>
          <w:u w:val="single"/>
        </w:rPr>
      </w:pPr>
      <w:r>
        <w:t>Technology used: HTML, CSS, PHP, PHP Mailer, GitHub, JS/JQ, Bootstrap</w:t>
      </w:r>
      <w:r w:rsidR="000C48AF">
        <w:t>.</w:t>
      </w:r>
      <w:r w:rsidR="000C48AF" w:rsidRPr="00CD0646">
        <w:rPr>
          <w:color w:val="0000FF"/>
          <w:u w:val="single"/>
        </w:rPr>
        <w:t xml:space="preserve"> </w:t>
      </w:r>
    </w:p>
    <w:p w:rsidR="008324C1" w:rsidRDefault="000C48AF" w:rsidP="000C48AF">
      <w:pPr>
        <w:spacing w:before="100" w:beforeAutospacing="1" w:after="100" w:afterAutospacing="1" w:line="240" w:lineRule="auto"/>
      </w:pPr>
      <w:r>
        <w:t xml:space="preserve">Live URL: </w:t>
      </w:r>
      <w:hyperlink r:id="rId12" w:history="1">
        <w:r w:rsidR="008324C1" w:rsidRPr="006C68C8">
          <w:rPr>
            <w:rStyle w:val="Hyperlink"/>
          </w:rPr>
          <w:t>http://doctorclinic.galaxeepro.com</w:t>
        </w:r>
      </w:hyperlink>
    </w:p>
    <w:p w:rsidR="000C48AF" w:rsidRDefault="000C48AF" w:rsidP="000C48AF">
      <w:pPr>
        <w:spacing w:before="100" w:beforeAutospacing="1" w:after="100" w:afterAutospacing="1" w:line="240" w:lineRule="auto"/>
      </w:pPr>
      <w:r>
        <w:t xml:space="preserve">Team: Separate / Individual </w:t>
      </w:r>
    </w:p>
    <w:p w:rsidR="000C48AF" w:rsidRDefault="008324C1" w:rsidP="000C48AF">
      <w:pPr>
        <w:spacing w:before="100" w:beforeAutospacing="1" w:after="100" w:afterAutospacing="1" w:line="240" w:lineRule="auto"/>
      </w:pPr>
      <w:r>
        <w:t>In Progress so web technology upgrading according to requirements.</w:t>
      </w:r>
    </w:p>
    <w:p w:rsidR="000C48AF" w:rsidRDefault="000C48AF" w:rsidP="000C48AF"/>
    <w:p w:rsidR="008324C1" w:rsidRDefault="000C48AF" w:rsidP="008324C1">
      <w:pPr>
        <w:pStyle w:val="Heading2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0560" behindDoc="0" locked="0" layoutInCell="1" allowOverlap="1" wp14:anchorId="7A5BF13A" wp14:editId="34423D26">
            <wp:simplePos x="0" y="0"/>
            <wp:positionH relativeFrom="column">
              <wp:posOffset>4142740</wp:posOffset>
            </wp:positionH>
            <wp:positionV relativeFrom="paragraph">
              <wp:posOffset>193675</wp:posOffset>
            </wp:positionV>
            <wp:extent cx="2366010" cy="1586865"/>
            <wp:effectExtent l="171450" t="171450" r="148590" b="16573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010" cy="15868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</w:t>
      </w:r>
      <w:r w:rsidR="008324C1">
        <w:t xml:space="preserve">ruadvo </w:t>
      </w:r>
    </w:p>
    <w:p w:rsidR="008324C1" w:rsidRDefault="008324C1" w:rsidP="008324C1">
      <w:pPr>
        <w:spacing w:after="0" w:line="240" w:lineRule="auto"/>
      </w:pPr>
      <w:r>
        <w:t>Duration: In Progress</w:t>
      </w:r>
    </w:p>
    <w:p w:rsidR="008324C1" w:rsidRDefault="008324C1" w:rsidP="008324C1">
      <w:pPr>
        <w:spacing w:after="0" w:line="240" w:lineRule="auto"/>
        <w:rPr>
          <w:color w:val="0000FF"/>
          <w:u w:val="single"/>
        </w:rPr>
      </w:pPr>
      <w:r>
        <w:t>Technology used: HTML, CSS, PHP, Mango DB, OOPS, MVC Pattern, GitHub, and Payment Gateway, in build Chat system.</w:t>
      </w:r>
      <w:r w:rsidRPr="00CD0646">
        <w:rPr>
          <w:color w:val="0000FF"/>
          <w:u w:val="single"/>
        </w:rPr>
        <w:t xml:space="preserve"> </w:t>
      </w:r>
    </w:p>
    <w:p w:rsidR="00DB5A90" w:rsidRDefault="008324C1" w:rsidP="008324C1">
      <w:pPr>
        <w:pStyle w:val="Heading2"/>
      </w:pPr>
      <w:r w:rsidRPr="00505259">
        <w:rPr>
          <w:rFonts w:asciiTheme="minorHAnsi" w:eastAsiaTheme="minorHAnsi" w:hAnsiTheme="minorHAnsi" w:cstheme="minorBidi"/>
          <w:bCs w:val="0"/>
          <w:color w:val="auto"/>
          <w:sz w:val="21"/>
          <w:szCs w:val="22"/>
        </w:rPr>
        <w:t>Demo</w:t>
      </w:r>
      <w:r w:rsidR="000C48AF" w:rsidRPr="00505259">
        <w:rPr>
          <w:rFonts w:asciiTheme="minorHAnsi" w:eastAsiaTheme="minorHAnsi" w:hAnsiTheme="minorHAnsi" w:cstheme="minorBidi"/>
          <w:bCs w:val="0"/>
          <w:color w:val="auto"/>
          <w:sz w:val="21"/>
          <w:szCs w:val="22"/>
        </w:rPr>
        <w:t xml:space="preserve"> URL:</w:t>
      </w:r>
      <w:r w:rsidR="000C48AF">
        <w:t xml:space="preserve"> </w:t>
      </w:r>
      <w:r w:rsidR="00716DA1">
        <w:rPr>
          <w:rStyle w:val="Hyperlink"/>
          <w:rFonts w:asciiTheme="minorHAnsi" w:eastAsiaTheme="minorHAnsi" w:hAnsiTheme="minorHAnsi" w:cstheme="minorBidi"/>
          <w:bCs w:val="0"/>
          <w:sz w:val="21"/>
          <w:szCs w:val="22"/>
        </w:rPr>
        <w:t>http://truadvo.galaxeepro.com</w:t>
      </w:r>
    </w:p>
    <w:p w:rsidR="000C48AF" w:rsidRDefault="000C48AF" w:rsidP="000C48AF">
      <w:pPr>
        <w:spacing w:before="100" w:beforeAutospacing="1" w:after="100" w:afterAutospacing="1" w:line="240" w:lineRule="auto"/>
      </w:pPr>
      <w:r>
        <w:t xml:space="preserve">Team: Separate / Individual </w:t>
      </w:r>
    </w:p>
    <w:p w:rsidR="000C48AF" w:rsidRDefault="008324C1" w:rsidP="008324C1">
      <w:pPr>
        <w:spacing w:before="100" w:beforeAutospacing="1" w:after="100" w:afterAutospacing="1" w:line="240" w:lineRule="auto"/>
      </w:pPr>
      <w:r>
        <w:t>In Progress so web technology upgrading according to requirements.</w:t>
      </w:r>
    </w:p>
    <w:p w:rsidR="008324C1" w:rsidRPr="000C48AF" w:rsidRDefault="008324C1" w:rsidP="008324C1">
      <w:pPr>
        <w:spacing w:before="100" w:beforeAutospacing="1" w:after="100" w:afterAutospacing="1" w:line="240" w:lineRule="auto"/>
      </w:pPr>
    </w:p>
    <w:p w:rsidR="002B20AC" w:rsidRDefault="000C48AF" w:rsidP="002B20AC">
      <w:pPr>
        <w:pStyle w:val="Heading2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1584" behindDoc="0" locked="0" layoutInCell="1" allowOverlap="1" wp14:anchorId="7A5BF13A" wp14:editId="34423D26">
            <wp:simplePos x="0" y="0"/>
            <wp:positionH relativeFrom="column">
              <wp:posOffset>3220720</wp:posOffset>
            </wp:positionH>
            <wp:positionV relativeFrom="paragraph">
              <wp:posOffset>190500</wp:posOffset>
            </wp:positionV>
            <wp:extent cx="3288665" cy="1586865"/>
            <wp:effectExtent l="171450" t="171450" r="159385" b="16573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665" cy="15868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0AC">
        <w:t xml:space="preserve">Train Me Hub – Online Learning </w:t>
      </w:r>
    </w:p>
    <w:p w:rsidR="002B20AC" w:rsidRDefault="002B20AC" w:rsidP="00CD0646">
      <w:pPr>
        <w:spacing w:after="0" w:line="240" w:lineRule="auto"/>
      </w:pPr>
      <w:r>
        <w:t>Duration: 2 weeks Min 2 hrs and Max 5 hrs / Day</w:t>
      </w:r>
    </w:p>
    <w:p w:rsidR="00CD0646" w:rsidRDefault="002B20AC" w:rsidP="00CD0646">
      <w:pPr>
        <w:spacing w:after="0" w:line="240" w:lineRule="auto"/>
        <w:rPr>
          <w:color w:val="0000FF"/>
          <w:u w:val="single"/>
        </w:rPr>
      </w:pPr>
      <w:r>
        <w:t>Technology used: HTML, CSS, PHP</w:t>
      </w:r>
      <w:r w:rsidR="00E8128C">
        <w:t>,</w:t>
      </w:r>
      <w:r w:rsidR="00C37E24">
        <w:t xml:space="preserve"> Mango DB,</w:t>
      </w:r>
      <w:r w:rsidR="00E8128C">
        <w:t xml:space="preserve"> Concepts of CMS.</w:t>
      </w:r>
      <w:r w:rsidR="00CD0646" w:rsidRPr="00CD0646">
        <w:rPr>
          <w:color w:val="0000FF"/>
          <w:u w:val="single"/>
        </w:rPr>
        <w:t xml:space="preserve"> </w:t>
      </w:r>
    </w:p>
    <w:p w:rsidR="00CD0646" w:rsidRDefault="00CD0646" w:rsidP="002B20AC">
      <w:pPr>
        <w:spacing w:before="100" w:beforeAutospacing="1" w:after="100" w:afterAutospacing="1" w:line="240" w:lineRule="auto"/>
      </w:pPr>
      <w:r>
        <w:t xml:space="preserve">Live URL: </w:t>
      </w:r>
      <w:hyperlink r:id="rId15" w:history="1">
        <w:r w:rsidRPr="00956077">
          <w:rPr>
            <w:rStyle w:val="Hyperlink"/>
          </w:rPr>
          <w:t>http://trainmehub.com/online_training/</w:t>
        </w:r>
      </w:hyperlink>
    </w:p>
    <w:p w:rsidR="00E8128C" w:rsidRDefault="00E8128C" w:rsidP="002B20AC">
      <w:pPr>
        <w:spacing w:before="100" w:beforeAutospacing="1" w:after="100" w:afterAutospacing="1" w:line="240" w:lineRule="auto"/>
      </w:pPr>
      <w:r>
        <w:t xml:space="preserve">Team: Separate / Individual </w:t>
      </w:r>
    </w:p>
    <w:p w:rsidR="002B20AC" w:rsidRDefault="002B20AC" w:rsidP="002B20AC">
      <w:pPr>
        <w:spacing w:before="100" w:beforeAutospacing="1" w:after="100" w:afterAutospacing="1" w:line="240" w:lineRule="auto"/>
      </w:pPr>
      <w:r>
        <w:t xml:space="preserve">This is live website and currently using by </w:t>
      </w:r>
      <w:r w:rsidR="00CD0646">
        <w:t>C</w:t>
      </w:r>
      <w:r>
        <w:t>ompany. HTML, CSS, Bootstrap, CMS and PHP.</w:t>
      </w:r>
    </w:p>
    <w:p w:rsidR="009705D1" w:rsidRDefault="009705D1" w:rsidP="002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79FA" w:rsidRDefault="003079FA" w:rsidP="002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20AC" w:rsidRDefault="000C48AF" w:rsidP="00E8128C">
      <w:pPr>
        <w:pStyle w:val="Heading2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anchor distT="0" distB="0" distL="114300" distR="114300" simplePos="0" relativeHeight="251659776" behindDoc="0" locked="0" layoutInCell="1" allowOverlap="1" wp14:anchorId="7A5BF13A" wp14:editId="34423D26">
            <wp:simplePos x="0" y="0"/>
            <wp:positionH relativeFrom="column">
              <wp:posOffset>3190240</wp:posOffset>
            </wp:positionH>
            <wp:positionV relativeFrom="paragraph">
              <wp:posOffset>95250</wp:posOffset>
            </wp:positionV>
            <wp:extent cx="3350260" cy="1586865"/>
            <wp:effectExtent l="171450" t="171450" r="154940" b="16573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260" cy="15868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0AC">
        <w:t>Online Examination System</w:t>
      </w:r>
    </w:p>
    <w:p w:rsidR="00E8128C" w:rsidRDefault="00E8128C" w:rsidP="00E8128C">
      <w:pPr>
        <w:spacing w:before="100" w:beforeAutospacing="1" w:after="100" w:afterAutospacing="1" w:line="240" w:lineRule="auto"/>
      </w:pPr>
      <w:r>
        <w:t>Duration: 4 weeks, Max 8 hrs. / Day</w:t>
      </w:r>
      <w:r w:rsidR="00BC4CB4" w:rsidRPr="00BC4CB4">
        <w:rPr>
          <w:noProof/>
          <w:lang w:eastAsia="en-IN"/>
        </w:rPr>
        <w:t xml:space="preserve"> </w:t>
      </w:r>
    </w:p>
    <w:p w:rsidR="00E8128C" w:rsidRDefault="00E8128C" w:rsidP="00E8128C">
      <w:pPr>
        <w:spacing w:before="100" w:beforeAutospacing="1" w:after="100" w:afterAutospacing="1" w:line="240" w:lineRule="auto"/>
      </w:pPr>
      <w:r>
        <w:t>Technology used: HTML, CSS, Bootstrap, PHP</w:t>
      </w:r>
      <w:r w:rsidR="00C37E24">
        <w:t>, MySql</w:t>
      </w:r>
      <w:r>
        <w:t>, OOPS concepts.</w:t>
      </w:r>
    </w:p>
    <w:p w:rsidR="00E8128C" w:rsidRDefault="0068367C" w:rsidP="00E8128C">
      <w:pPr>
        <w:spacing w:before="100" w:beforeAutospacing="1" w:after="100" w:afterAutospacing="1" w:line="240" w:lineRule="auto"/>
      </w:pPr>
      <w:r>
        <w:t>Demo URL</w:t>
      </w:r>
      <w:r w:rsidR="00E8128C">
        <w:t xml:space="preserve">: </w:t>
      </w:r>
      <w:hyperlink r:id="rId17" w:history="1">
        <w:r w:rsidRPr="0068367C">
          <w:rPr>
            <w:rStyle w:val="Hyperlink"/>
          </w:rPr>
          <w:t>oes.galaxeepro.com</w:t>
        </w:r>
      </w:hyperlink>
    </w:p>
    <w:p w:rsidR="002B20AC" w:rsidRPr="00D32F0B" w:rsidRDefault="002B20AC" w:rsidP="002B20AC">
      <w:pPr>
        <w:spacing w:before="100" w:beforeAutospacing="1" w:after="100" w:afterAutospacing="1" w:line="240" w:lineRule="auto"/>
      </w:pPr>
      <w:r w:rsidRPr="00D32F0B">
        <w:t>I develop this website using PHP, HTML, CSS, Bootstrap, and MYSQL. This is a complete software available with multi user facilities. By this software we can Manage Paper, user and Assign exam to user.</w:t>
      </w:r>
    </w:p>
    <w:p w:rsidR="00BC4CB4" w:rsidRPr="00381E8D" w:rsidRDefault="00BC4CB4" w:rsidP="002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B20AC" w:rsidRPr="002B20AC" w:rsidRDefault="00E8128C" w:rsidP="00E8128C">
      <w:pPr>
        <w:rPr>
          <w:rStyle w:val="Heading2Char"/>
        </w:rPr>
      </w:pPr>
      <w:r w:rsidRPr="002B20AC">
        <w:rPr>
          <w:rStyle w:val="Heading2Char"/>
          <w:noProof/>
          <w:lang w:val="en-IN" w:eastAsia="en-IN"/>
        </w:rPr>
        <w:drawing>
          <wp:anchor distT="0" distB="0" distL="114300" distR="114300" simplePos="0" relativeHeight="251644416" behindDoc="0" locked="0" layoutInCell="1" allowOverlap="1" wp14:anchorId="649CF893" wp14:editId="74F9102B">
            <wp:simplePos x="0" y="0"/>
            <wp:positionH relativeFrom="column">
              <wp:posOffset>3276600</wp:posOffset>
            </wp:positionH>
            <wp:positionV relativeFrom="paragraph">
              <wp:posOffset>160020</wp:posOffset>
            </wp:positionV>
            <wp:extent cx="3368675" cy="1612900"/>
            <wp:effectExtent l="190500" t="171450" r="193675" b="1968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1612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0AC" w:rsidRPr="002B20AC">
        <w:rPr>
          <w:rStyle w:val="Heading2Char"/>
        </w:rPr>
        <w:t>Portfolio Management System</w:t>
      </w:r>
    </w:p>
    <w:p w:rsidR="00E8128C" w:rsidRDefault="00E8128C" w:rsidP="00E8128C">
      <w:pPr>
        <w:spacing w:before="100" w:beforeAutospacing="1" w:after="100" w:afterAutospacing="1" w:line="240" w:lineRule="auto"/>
      </w:pPr>
      <w:r>
        <w:t>Duration: 1 weeks Max 5 hrs. / Day</w:t>
      </w:r>
    </w:p>
    <w:p w:rsidR="00E8128C" w:rsidRDefault="00E8128C" w:rsidP="00E8128C">
      <w:pPr>
        <w:spacing w:before="100" w:beforeAutospacing="1" w:after="100" w:afterAutospacing="1" w:line="240" w:lineRule="auto"/>
      </w:pPr>
      <w:r>
        <w:t xml:space="preserve">Technology used: HTML, CSS, PHP, </w:t>
      </w:r>
      <w:r w:rsidRPr="00E8128C">
        <w:rPr>
          <w:b/>
        </w:rPr>
        <w:t>Google   material Design</w:t>
      </w:r>
      <w:r>
        <w:t>.</w:t>
      </w:r>
    </w:p>
    <w:p w:rsidR="00E8128C" w:rsidRDefault="0068367C" w:rsidP="00E8128C">
      <w:pPr>
        <w:spacing w:before="100" w:beforeAutospacing="1" w:after="100" w:afterAutospacing="1" w:line="240" w:lineRule="auto"/>
      </w:pPr>
      <w:r>
        <w:t xml:space="preserve">Demo URL: </w:t>
      </w:r>
      <w:hyperlink r:id="rId19" w:history="1">
        <w:r w:rsidRPr="0068367C">
          <w:rPr>
            <w:rStyle w:val="Hyperlink"/>
          </w:rPr>
          <w:t>arena.galaxeepro.com</w:t>
        </w:r>
      </w:hyperlink>
    </w:p>
    <w:p w:rsidR="00E8128C" w:rsidRDefault="00E8128C" w:rsidP="00E8128C">
      <w:pPr>
        <w:spacing w:before="100" w:beforeAutospacing="1" w:after="100" w:afterAutospacing="1" w:line="240" w:lineRule="auto"/>
      </w:pPr>
      <w:r>
        <w:t xml:space="preserve">Team: Separate / Individual </w:t>
      </w:r>
    </w:p>
    <w:p w:rsidR="002B20AC" w:rsidRDefault="002B20AC" w:rsidP="002B20AC">
      <w:pPr>
        <w:pStyle w:val="NormalWeb"/>
      </w:pPr>
      <w:r>
        <w:t>In this website I maintain People Portfolio. We can check People woks and Landing page.</w:t>
      </w:r>
    </w:p>
    <w:p w:rsidR="002B20AC" w:rsidRDefault="002B20AC" w:rsidP="002B20AC">
      <w:pPr>
        <w:pStyle w:val="NormalWeb"/>
      </w:pPr>
      <w:r>
        <w:t>This software have backhand panel which update number of Project Upload by People automatically.</w:t>
      </w:r>
    </w:p>
    <w:p w:rsidR="00BC4CB4" w:rsidRDefault="00BC4CB4" w:rsidP="002B20AC">
      <w:pPr>
        <w:pStyle w:val="NormalWeb"/>
      </w:pPr>
    </w:p>
    <w:p w:rsidR="002B20AC" w:rsidRDefault="002B20AC" w:rsidP="002B20AC">
      <w:pPr>
        <w:pStyle w:val="Heading2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45440" behindDoc="0" locked="0" layoutInCell="1" allowOverlap="1" wp14:anchorId="11EE29A0" wp14:editId="78BF9718">
            <wp:simplePos x="0" y="0"/>
            <wp:positionH relativeFrom="column">
              <wp:posOffset>3276600</wp:posOffset>
            </wp:positionH>
            <wp:positionV relativeFrom="paragraph">
              <wp:posOffset>121285</wp:posOffset>
            </wp:positionV>
            <wp:extent cx="3368675" cy="1586865"/>
            <wp:effectExtent l="171450" t="171450" r="174625" b="1847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15868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Arena Gurgaon</w:t>
      </w:r>
    </w:p>
    <w:p w:rsidR="00E8128C" w:rsidRDefault="00E8128C" w:rsidP="00E8128C">
      <w:pPr>
        <w:spacing w:before="100" w:beforeAutospacing="1" w:after="100" w:afterAutospacing="1" w:line="240" w:lineRule="auto"/>
      </w:pPr>
      <w:r>
        <w:t>D</w:t>
      </w:r>
      <w:r w:rsidR="00BD3429">
        <w:t>uration: 8</w:t>
      </w:r>
      <w:r>
        <w:t xml:space="preserve"> weeks Max 5 hrs. / Day</w:t>
      </w:r>
    </w:p>
    <w:p w:rsidR="00E8128C" w:rsidRDefault="00E8128C" w:rsidP="00E8128C">
      <w:pPr>
        <w:spacing w:before="100" w:beforeAutospacing="1" w:after="100" w:afterAutospacing="1" w:line="240" w:lineRule="auto"/>
      </w:pPr>
      <w:r>
        <w:t xml:space="preserve">Technology used: </w:t>
      </w:r>
      <w:r w:rsidR="00BD3429" w:rsidRPr="00C37E24">
        <w:rPr>
          <w:b/>
        </w:rPr>
        <w:t>WordPress</w:t>
      </w:r>
    </w:p>
    <w:p w:rsidR="00E8128C" w:rsidRDefault="00B6429E" w:rsidP="00E8128C">
      <w:pPr>
        <w:spacing w:before="100" w:beforeAutospacing="1" w:after="100" w:afterAutospacing="1" w:line="240" w:lineRule="auto"/>
      </w:pPr>
      <w:r>
        <w:t>Live Link</w:t>
      </w:r>
      <w:r w:rsidR="00E8128C">
        <w:t xml:space="preserve">: </w:t>
      </w:r>
      <w:hyperlink r:id="rId21" w:history="1">
        <w:r w:rsidR="00E8128C" w:rsidRPr="00B6429E">
          <w:rPr>
            <w:rStyle w:val="Hyperlink"/>
          </w:rPr>
          <w:t>arenagurgaon.com</w:t>
        </w:r>
      </w:hyperlink>
    </w:p>
    <w:p w:rsidR="00E8128C" w:rsidRDefault="00E8128C" w:rsidP="00E8128C">
      <w:pPr>
        <w:spacing w:before="100" w:beforeAutospacing="1" w:after="100" w:afterAutospacing="1" w:line="240" w:lineRule="auto"/>
      </w:pPr>
      <w:r>
        <w:t xml:space="preserve">Team: Separate / Individual </w:t>
      </w:r>
    </w:p>
    <w:p w:rsidR="002B20AC" w:rsidRDefault="002B20AC" w:rsidP="00B865B6">
      <w:pPr>
        <w:spacing w:before="100" w:beforeAutospacing="1" w:after="100" w:afterAutospacing="1" w:line="240" w:lineRule="auto"/>
      </w:pPr>
      <w:r>
        <w:t xml:space="preserve">This is another </w:t>
      </w:r>
      <w:r w:rsidR="00BD3429">
        <w:t>Design and develop</w:t>
      </w:r>
      <w:r>
        <w:t xml:space="preserve"> by me. This is live website and currently using by Company. ArenaGurgaon.com made in WordPress.</w:t>
      </w:r>
    </w:p>
    <w:p w:rsidR="00BD63D7" w:rsidRDefault="00BD63D7" w:rsidP="00B865B6">
      <w:pPr>
        <w:spacing w:before="100" w:beforeAutospacing="1" w:after="100" w:afterAutospacing="1" w:line="240" w:lineRule="auto"/>
      </w:pPr>
    </w:p>
    <w:p w:rsidR="00BD63D7" w:rsidRDefault="00BD63D7" w:rsidP="002B20AC">
      <w:pPr>
        <w:pStyle w:val="Heading2"/>
      </w:pPr>
    </w:p>
    <w:p w:rsidR="002B20AC" w:rsidRPr="002B20AC" w:rsidRDefault="002B20AC" w:rsidP="002B20AC">
      <w:pPr>
        <w:pStyle w:val="Heading2"/>
        <w:rPr>
          <w:lang w:val="en-IN"/>
        </w:rPr>
      </w:pPr>
      <w:r w:rsidRPr="009461B2">
        <w:t>Prenits</w:t>
      </w:r>
    </w:p>
    <w:p w:rsidR="00BD3429" w:rsidRDefault="00197830" w:rsidP="00BD3429">
      <w:pPr>
        <w:spacing w:before="100" w:beforeAutospacing="1" w:after="100" w:afterAutospacing="1" w:line="240" w:lineRule="auto"/>
      </w:pPr>
      <w:r w:rsidRPr="009461B2">
        <w:rPr>
          <w:noProof/>
          <w:lang w:val="en-IN" w:eastAsia="en-IN"/>
        </w:rPr>
        <w:drawing>
          <wp:anchor distT="0" distB="0" distL="114300" distR="114300" simplePos="0" relativeHeight="251646464" behindDoc="0" locked="0" layoutInCell="1" allowOverlap="1" wp14:anchorId="691467DB" wp14:editId="4EE12B60">
            <wp:simplePos x="0" y="0"/>
            <wp:positionH relativeFrom="column">
              <wp:posOffset>3943350</wp:posOffset>
            </wp:positionH>
            <wp:positionV relativeFrom="paragraph">
              <wp:posOffset>-91966</wp:posOffset>
            </wp:positionV>
            <wp:extent cx="2514600" cy="1961515"/>
            <wp:effectExtent l="171450" t="171450" r="171450" b="1720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61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3429">
        <w:t>Duration: 1 weeks Max 6 hrs. / Day</w:t>
      </w:r>
    </w:p>
    <w:p w:rsidR="00BD3429" w:rsidRDefault="00BD3429" w:rsidP="00BD3429">
      <w:pPr>
        <w:spacing w:before="100" w:beforeAutospacing="1" w:after="100" w:afterAutospacing="1" w:line="240" w:lineRule="auto"/>
      </w:pPr>
      <w:r>
        <w:t xml:space="preserve">Technology used: HTML, CSS, PHP, </w:t>
      </w:r>
      <w:r w:rsidRPr="00BD3429">
        <w:rPr>
          <w:b/>
        </w:rPr>
        <w:t>Bootstrap</w:t>
      </w:r>
      <w:r>
        <w:t>.</w:t>
      </w:r>
    </w:p>
    <w:p w:rsidR="00BD3429" w:rsidRDefault="004750B6" w:rsidP="00BD3429">
      <w:pPr>
        <w:spacing w:before="100" w:beforeAutospacing="1" w:after="100" w:afterAutospacing="1" w:line="240" w:lineRule="auto"/>
      </w:pPr>
      <w:r>
        <w:t xml:space="preserve">Live Link: </w:t>
      </w:r>
      <w:hyperlink r:id="rId23" w:history="1">
        <w:r w:rsidRPr="004750B6">
          <w:rPr>
            <w:rStyle w:val="Hyperlink"/>
          </w:rPr>
          <w:t>prenits.com</w:t>
        </w:r>
      </w:hyperlink>
    </w:p>
    <w:p w:rsidR="00BD3429" w:rsidRDefault="00BD3429" w:rsidP="00BD3429">
      <w:pPr>
        <w:spacing w:before="100" w:beforeAutospacing="1" w:after="100" w:afterAutospacing="1" w:line="240" w:lineRule="auto"/>
      </w:pPr>
      <w:r>
        <w:t xml:space="preserve">Team: Separate / Individual </w:t>
      </w:r>
    </w:p>
    <w:p w:rsidR="002B20AC" w:rsidRPr="00381E8D" w:rsidRDefault="002B20AC" w:rsidP="002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This is another development by me. This is live website and currently using by Company. Prenits.com made in Bootstrap, HTML, CSS and PHP.</w:t>
      </w:r>
    </w:p>
    <w:p w:rsidR="002B20AC" w:rsidRDefault="002B20AC" w:rsidP="002B20AC"/>
    <w:p w:rsidR="00B865B6" w:rsidRPr="00381E8D" w:rsidRDefault="00B865B6" w:rsidP="002B20AC"/>
    <w:p w:rsidR="002B20AC" w:rsidRDefault="002B20AC" w:rsidP="002B20AC">
      <w:pPr>
        <w:pStyle w:val="Heading2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47488" behindDoc="0" locked="0" layoutInCell="1" allowOverlap="1" wp14:anchorId="2F49F484" wp14:editId="43364258">
            <wp:simplePos x="0" y="0"/>
            <wp:positionH relativeFrom="column">
              <wp:posOffset>3360420</wp:posOffset>
            </wp:positionH>
            <wp:positionV relativeFrom="paragraph">
              <wp:posOffset>171450</wp:posOffset>
            </wp:positionV>
            <wp:extent cx="3199765" cy="1586865"/>
            <wp:effectExtent l="171450" t="171450" r="172085" b="18478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5868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Gym Management Software</w:t>
      </w:r>
    </w:p>
    <w:p w:rsidR="00BD3429" w:rsidRDefault="00BD3429" w:rsidP="00BD3429">
      <w:pPr>
        <w:spacing w:before="100" w:beforeAutospacing="1" w:after="100" w:afterAutospacing="1" w:line="240" w:lineRule="auto"/>
      </w:pPr>
      <w:r>
        <w:t>Duration: 3 weeks Max 8 hrs. / Day</w:t>
      </w:r>
    </w:p>
    <w:p w:rsidR="00BD3429" w:rsidRDefault="00BD3429" w:rsidP="00BD3429">
      <w:pPr>
        <w:spacing w:before="100" w:beforeAutospacing="1" w:after="100" w:afterAutospacing="1" w:line="240" w:lineRule="auto"/>
      </w:pPr>
      <w:r>
        <w:t>Technology used: HTML, CSS, PHP</w:t>
      </w:r>
      <w:r w:rsidR="00FC1F76">
        <w:t xml:space="preserve"> Symfony</w:t>
      </w:r>
      <w:r>
        <w:t xml:space="preserve">, </w:t>
      </w:r>
      <w:r>
        <w:rPr>
          <w:b/>
        </w:rPr>
        <w:t xml:space="preserve">Bootstrap, Admin Dashboard, </w:t>
      </w:r>
      <w:r>
        <w:t>Animate Slider, Animate.css</w:t>
      </w:r>
      <w:r w:rsidR="00204117">
        <w:t>, Linux</w:t>
      </w:r>
      <w:r>
        <w:t>.</w:t>
      </w:r>
    </w:p>
    <w:p w:rsidR="00BD3429" w:rsidRDefault="005E2D4F" w:rsidP="00BD3429">
      <w:pPr>
        <w:spacing w:before="100" w:beforeAutospacing="1" w:after="100" w:afterAutospacing="1" w:line="240" w:lineRule="auto"/>
      </w:pPr>
      <w:r>
        <w:t>Demo URL</w:t>
      </w:r>
      <w:r w:rsidR="00BD3429">
        <w:t xml:space="preserve">: </w:t>
      </w:r>
      <w:hyperlink r:id="rId25" w:history="1">
        <w:r w:rsidRPr="005E2D4F">
          <w:rPr>
            <w:rStyle w:val="Hyperlink"/>
          </w:rPr>
          <w:t>demo.galaxeepro.com/gym</w:t>
        </w:r>
      </w:hyperlink>
    </w:p>
    <w:p w:rsidR="00BD3429" w:rsidRDefault="00BD3429" w:rsidP="00BD3429">
      <w:pPr>
        <w:spacing w:before="100" w:beforeAutospacing="1" w:after="100" w:afterAutospacing="1" w:line="240" w:lineRule="auto"/>
      </w:pPr>
      <w:r>
        <w:t xml:space="preserve">Team: Separate / Individual </w:t>
      </w:r>
    </w:p>
    <w:p w:rsidR="002B20AC" w:rsidRPr="00381E8D" w:rsidRDefault="002B20AC" w:rsidP="002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 xml:space="preserve">This is another </w:t>
      </w:r>
      <w:r w:rsidR="00BD3429">
        <w:t xml:space="preserve">Design and </w:t>
      </w:r>
      <w:r>
        <w:t>development by me. This is live website and currently using by Company. Made in Bootstrap, HTML, CSS and PHP.</w:t>
      </w:r>
    </w:p>
    <w:p w:rsidR="002B20AC" w:rsidRDefault="002B20AC" w:rsidP="002B20AC"/>
    <w:p w:rsidR="002B20AC" w:rsidRDefault="002B20AC" w:rsidP="002B20AC">
      <w:pPr>
        <w:pStyle w:val="Heading2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0560" behindDoc="0" locked="0" layoutInCell="1" allowOverlap="1" wp14:anchorId="139C145F" wp14:editId="65C6314A">
            <wp:simplePos x="0" y="0"/>
            <wp:positionH relativeFrom="column">
              <wp:posOffset>4523740</wp:posOffset>
            </wp:positionH>
            <wp:positionV relativeFrom="paragraph">
              <wp:posOffset>174625</wp:posOffset>
            </wp:positionV>
            <wp:extent cx="2038350" cy="1722120"/>
            <wp:effectExtent l="171450" t="171450" r="171450" b="1828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722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Web Design Tutorial</w:t>
      </w:r>
    </w:p>
    <w:p w:rsidR="00BD3429" w:rsidRDefault="00BD3429" w:rsidP="00BD3429">
      <w:pPr>
        <w:spacing w:before="100" w:beforeAutospacing="1" w:after="100" w:afterAutospacing="1" w:line="240" w:lineRule="auto"/>
      </w:pPr>
      <w:r>
        <w:t>Duration: 2 weeks Max 5 hrs. / Day</w:t>
      </w:r>
    </w:p>
    <w:p w:rsidR="00BD3429" w:rsidRDefault="00BD3429" w:rsidP="00BD3429">
      <w:pPr>
        <w:spacing w:before="100" w:beforeAutospacing="1" w:after="100" w:afterAutospacing="1" w:line="240" w:lineRule="auto"/>
      </w:pPr>
      <w:r>
        <w:t xml:space="preserve">Technology used: HTML, CSS, </w:t>
      </w:r>
      <w:r w:rsidRPr="00BD3429">
        <w:rPr>
          <w:b/>
        </w:rPr>
        <w:t>PHP</w:t>
      </w:r>
      <w:r>
        <w:t>, Bootstrap.</w:t>
      </w:r>
    </w:p>
    <w:p w:rsidR="00BD3429" w:rsidRDefault="0039590F" w:rsidP="00BD3429">
      <w:pPr>
        <w:spacing w:before="100" w:beforeAutospacing="1" w:after="100" w:afterAutospacing="1" w:line="240" w:lineRule="auto"/>
      </w:pPr>
      <w:r>
        <w:t>Demo URL</w:t>
      </w:r>
      <w:r w:rsidR="00B6429E">
        <w:t xml:space="preserve">: </w:t>
      </w:r>
      <w:hyperlink r:id="rId27" w:history="1">
        <w:r w:rsidR="00B6429E" w:rsidRPr="00B6429E">
          <w:rPr>
            <w:rStyle w:val="Hyperlink"/>
          </w:rPr>
          <w:t>WDT.com</w:t>
        </w:r>
      </w:hyperlink>
    </w:p>
    <w:p w:rsidR="00BD3429" w:rsidRDefault="00BD3429" w:rsidP="00BD3429">
      <w:pPr>
        <w:spacing w:before="100" w:beforeAutospacing="1" w:after="100" w:afterAutospacing="1" w:line="240" w:lineRule="auto"/>
      </w:pPr>
      <w:r>
        <w:t xml:space="preserve">Team: Separate / Individual </w:t>
      </w:r>
    </w:p>
    <w:p w:rsidR="002B20AC" w:rsidRDefault="002B20AC" w:rsidP="002B20AC">
      <w:pPr>
        <w:spacing w:before="100" w:beforeAutospacing="1" w:after="100" w:afterAutospacing="1" w:line="240" w:lineRule="auto"/>
      </w:pPr>
      <w:r>
        <w:t>This is live website and currently using by Company. Made in Bootstrap, HTML, CSS and PHP.</w:t>
      </w:r>
    </w:p>
    <w:p w:rsidR="002B20AC" w:rsidRDefault="002B20AC" w:rsidP="002B20AC"/>
    <w:p w:rsidR="002B20AC" w:rsidRDefault="002B20AC" w:rsidP="002B20AC">
      <w:pPr>
        <w:pStyle w:val="Heading2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2608" behindDoc="0" locked="0" layoutInCell="1" allowOverlap="1" wp14:anchorId="7F5DC73C" wp14:editId="4BB14374">
            <wp:simplePos x="0" y="0"/>
            <wp:positionH relativeFrom="column">
              <wp:posOffset>4573270</wp:posOffset>
            </wp:positionH>
            <wp:positionV relativeFrom="paragraph">
              <wp:posOffset>178435</wp:posOffset>
            </wp:positionV>
            <wp:extent cx="1939290" cy="1722120"/>
            <wp:effectExtent l="152400" t="171450" r="175260" b="18288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9290" cy="1722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Degree in Graphics and Multimedia</w:t>
      </w:r>
    </w:p>
    <w:p w:rsidR="00BD3429" w:rsidRDefault="00BD3429" w:rsidP="00BD3429">
      <w:pPr>
        <w:spacing w:before="100" w:beforeAutospacing="1" w:after="100" w:afterAutospacing="1" w:line="240" w:lineRule="auto"/>
      </w:pPr>
      <w:r>
        <w:t>Duration: 1 weeks Max 5 hrs. / Day</w:t>
      </w:r>
    </w:p>
    <w:p w:rsidR="00BD3429" w:rsidRDefault="00BD3429" w:rsidP="00BD3429">
      <w:pPr>
        <w:spacing w:before="100" w:beforeAutospacing="1" w:after="100" w:afterAutospacing="1" w:line="240" w:lineRule="auto"/>
      </w:pPr>
      <w:r>
        <w:t>Technology used: HTML, CSS, PHP, Bootstrap, PHP Mailer.</w:t>
      </w:r>
    </w:p>
    <w:p w:rsidR="00BD3429" w:rsidRDefault="00D9168A" w:rsidP="00BD3429">
      <w:pPr>
        <w:spacing w:before="100" w:beforeAutospacing="1" w:after="100" w:afterAutospacing="1" w:line="240" w:lineRule="auto"/>
      </w:pPr>
      <w:r>
        <w:t xml:space="preserve">Live URL: </w:t>
      </w:r>
      <w:hyperlink r:id="rId29" w:history="1">
        <w:r w:rsidRPr="00D9168A">
          <w:rPr>
            <w:rStyle w:val="Hyperlink"/>
          </w:rPr>
          <w:t>degreeingraphicsandmultimedia.arenagurgaon.com</w:t>
        </w:r>
      </w:hyperlink>
    </w:p>
    <w:p w:rsidR="00BD3429" w:rsidRDefault="00BD3429" w:rsidP="00BD3429">
      <w:pPr>
        <w:spacing w:before="100" w:beforeAutospacing="1" w:after="100" w:afterAutospacing="1" w:line="240" w:lineRule="auto"/>
      </w:pPr>
      <w:r>
        <w:t xml:space="preserve">Team: Separate / Individual </w:t>
      </w:r>
    </w:p>
    <w:p w:rsidR="002B20AC" w:rsidRDefault="002B20AC" w:rsidP="002B20AC">
      <w:pPr>
        <w:spacing w:before="100" w:beforeAutospacing="1" w:after="100" w:afterAutospacing="1" w:line="240" w:lineRule="auto"/>
      </w:pPr>
      <w:r>
        <w:t>This is live website and currently using by Company. Made in Bootstrap, HTML, CSS and PHP.</w:t>
      </w:r>
    </w:p>
    <w:p w:rsidR="00B865B6" w:rsidRDefault="00B865B6" w:rsidP="002B20AC">
      <w:pPr>
        <w:spacing w:before="100" w:beforeAutospacing="1" w:after="100" w:afterAutospacing="1" w:line="240" w:lineRule="auto"/>
      </w:pPr>
    </w:p>
    <w:p w:rsidR="002B20AC" w:rsidRDefault="00B865B6" w:rsidP="002B20AC">
      <w:pPr>
        <w:pStyle w:val="Heading2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3632" behindDoc="0" locked="0" layoutInCell="1" allowOverlap="1" wp14:anchorId="6A75A051" wp14:editId="3D9421D6">
            <wp:simplePos x="0" y="0"/>
            <wp:positionH relativeFrom="column">
              <wp:posOffset>4001770</wp:posOffset>
            </wp:positionH>
            <wp:positionV relativeFrom="paragraph">
              <wp:posOffset>203200</wp:posOffset>
            </wp:positionV>
            <wp:extent cx="2506980" cy="1447800"/>
            <wp:effectExtent l="171450" t="171450" r="179070" b="19050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80" cy="1447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20AC">
        <w:t>Portal Project</w:t>
      </w:r>
    </w:p>
    <w:p w:rsidR="00BD3429" w:rsidRDefault="00BD3429" w:rsidP="00BD3429">
      <w:pPr>
        <w:spacing w:before="100" w:beforeAutospacing="1" w:after="100" w:afterAutospacing="1" w:line="240" w:lineRule="auto"/>
      </w:pPr>
      <w:r>
        <w:t>Duration: 6 weeks Max 5 hrs. / Day</w:t>
      </w:r>
    </w:p>
    <w:p w:rsidR="00BD3429" w:rsidRDefault="00BD3429" w:rsidP="00BD3429">
      <w:pPr>
        <w:spacing w:before="100" w:beforeAutospacing="1" w:after="100" w:afterAutospacing="1" w:line="240" w:lineRule="auto"/>
      </w:pPr>
      <w:r>
        <w:t>Technology used: HTML, CSS, PHP,</w:t>
      </w:r>
      <w:r>
        <w:rPr>
          <w:b/>
        </w:rPr>
        <w:t xml:space="preserve"> C</w:t>
      </w:r>
      <w:r w:rsidRPr="00BD3429">
        <w:rPr>
          <w:b/>
        </w:rPr>
        <w:t>odeigniter</w:t>
      </w:r>
      <w:r>
        <w:t>.</w:t>
      </w:r>
    </w:p>
    <w:p w:rsidR="00BD3429" w:rsidRDefault="002D7A9C" w:rsidP="00BD3429">
      <w:pPr>
        <w:spacing w:before="100" w:beforeAutospacing="1" w:after="100" w:afterAutospacing="1" w:line="240" w:lineRule="auto"/>
      </w:pPr>
      <w:r>
        <w:t xml:space="preserve">Demo URL:  </w:t>
      </w:r>
      <w:hyperlink r:id="rId31" w:history="1">
        <w:r w:rsidR="00D9168A" w:rsidRPr="00D9168A">
          <w:rPr>
            <w:rStyle w:val="Hyperlink"/>
          </w:rPr>
          <w:t>demo.galaxeepro.com/code</w:t>
        </w:r>
      </w:hyperlink>
    </w:p>
    <w:p w:rsidR="00BD3429" w:rsidRDefault="00BD3429" w:rsidP="00BD3429">
      <w:pPr>
        <w:spacing w:before="100" w:beforeAutospacing="1" w:after="100" w:afterAutospacing="1" w:line="240" w:lineRule="auto"/>
      </w:pPr>
      <w:r>
        <w:t xml:space="preserve">Team: Separate / Individual </w:t>
      </w:r>
    </w:p>
    <w:p w:rsidR="00B865B6" w:rsidRDefault="00BD3429" w:rsidP="002B20AC">
      <w:pPr>
        <w:spacing w:before="100" w:beforeAutospacing="1" w:after="100" w:afterAutospacing="1" w:line="240" w:lineRule="auto"/>
      </w:pPr>
      <w:r>
        <w:t xml:space="preserve">In this portal </w:t>
      </w:r>
      <w:r w:rsidR="00B865B6">
        <w:t>we</w:t>
      </w:r>
      <w:r>
        <w:t xml:space="preserve"> have to create 5 </w:t>
      </w:r>
      <w:r w:rsidR="00B865B6">
        <w:t>module</w:t>
      </w:r>
      <w:r>
        <w:t xml:space="preserve"> like: </w:t>
      </w:r>
    </w:p>
    <w:p w:rsidR="002B20AC" w:rsidRPr="00381E8D" w:rsidRDefault="00BD3429" w:rsidP="002B20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Enquiry Management, Fee Management, Trainee and Trainer Management, Course Management</w:t>
      </w:r>
      <w:r w:rsidR="002B20AC">
        <w:t>.</w:t>
      </w:r>
    </w:p>
    <w:p w:rsidR="00C37E24" w:rsidRDefault="00C37E24" w:rsidP="002B20AC">
      <w:pPr>
        <w:pStyle w:val="Heading2"/>
      </w:pPr>
    </w:p>
    <w:p w:rsidR="002B20AC" w:rsidRDefault="002B20AC" w:rsidP="002B20AC">
      <w:pPr>
        <w:pStyle w:val="Heading2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4656" behindDoc="0" locked="0" layoutInCell="1" allowOverlap="1" wp14:anchorId="76E2E37C" wp14:editId="793DF697">
            <wp:simplePos x="0" y="0"/>
            <wp:positionH relativeFrom="column">
              <wp:posOffset>4114165</wp:posOffset>
            </wp:positionH>
            <wp:positionV relativeFrom="paragraph">
              <wp:posOffset>207010</wp:posOffset>
            </wp:positionV>
            <wp:extent cx="2492375" cy="1200785"/>
            <wp:effectExtent l="171450" t="171450" r="174625" b="1708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375" cy="12007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Game Event Management System</w:t>
      </w:r>
    </w:p>
    <w:p w:rsidR="00B865B6" w:rsidRDefault="00B865B6" w:rsidP="00B865B6">
      <w:pPr>
        <w:spacing w:before="100" w:beforeAutospacing="1" w:after="100" w:afterAutospacing="1" w:line="240" w:lineRule="auto"/>
      </w:pPr>
      <w:r>
        <w:t>Duration: 2 weeks Max 5 hrs. / Day</w:t>
      </w:r>
    </w:p>
    <w:p w:rsidR="00B865B6" w:rsidRDefault="00B865B6" w:rsidP="00B865B6">
      <w:pPr>
        <w:spacing w:before="100" w:beforeAutospacing="1" w:after="100" w:afterAutospacing="1" w:line="240" w:lineRule="auto"/>
      </w:pPr>
      <w:r>
        <w:t>Technology used: HTML, CSS, PHP,</w:t>
      </w:r>
      <w:r>
        <w:rPr>
          <w:b/>
        </w:rPr>
        <w:t xml:space="preserve"> PHP Mailer</w:t>
      </w:r>
      <w:r>
        <w:t>.</w:t>
      </w:r>
    </w:p>
    <w:p w:rsidR="00B865B6" w:rsidRDefault="009B047A" w:rsidP="00B865B6">
      <w:pPr>
        <w:spacing w:before="100" w:beforeAutospacing="1" w:after="100" w:afterAutospacing="1" w:line="240" w:lineRule="auto"/>
      </w:pPr>
      <w:r>
        <w:t xml:space="preserve">Live Domain: </w:t>
      </w:r>
      <w:hyperlink r:id="rId33" w:history="1">
        <w:r w:rsidRPr="009B047A">
          <w:rPr>
            <w:rStyle w:val="Hyperlink"/>
          </w:rPr>
          <w:t>event.arenagurgaon.com</w:t>
        </w:r>
      </w:hyperlink>
    </w:p>
    <w:p w:rsidR="00B865B6" w:rsidRDefault="00B865B6" w:rsidP="00B865B6">
      <w:pPr>
        <w:spacing w:before="100" w:beforeAutospacing="1" w:after="100" w:afterAutospacing="1" w:line="240" w:lineRule="auto"/>
      </w:pPr>
      <w:r>
        <w:t xml:space="preserve">Team: Separate / Individual </w:t>
      </w:r>
    </w:p>
    <w:p w:rsidR="002B20AC" w:rsidRDefault="002B20AC" w:rsidP="002B20AC">
      <w:pPr>
        <w:spacing w:before="100" w:beforeAutospacing="1" w:after="100" w:afterAutospacing="1" w:line="240" w:lineRule="auto"/>
      </w:pPr>
      <w:r>
        <w:t>This is live website and currently using by Company. Made in Bootstrap, HTML, CSS and PHP.</w:t>
      </w:r>
    </w:p>
    <w:p w:rsidR="00197830" w:rsidRDefault="00197830" w:rsidP="002B20AC">
      <w:pPr>
        <w:spacing w:before="100" w:beforeAutospacing="1" w:after="100" w:afterAutospacing="1" w:line="240" w:lineRule="auto"/>
      </w:pPr>
    </w:p>
    <w:p w:rsidR="00AE03FA" w:rsidRDefault="00AE03FA" w:rsidP="002B20AC">
      <w:pPr>
        <w:spacing w:before="100" w:beforeAutospacing="1" w:after="100" w:afterAutospacing="1" w:line="240" w:lineRule="auto"/>
      </w:pPr>
      <w:bookmarkStart w:id="0" w:name="_GoBack"/>
      <w:bookmarkEnd w:id="0"/>
    </w:p>
    <w:p w:rsidR="00197830" w:rsidRDefault="00197830" w:rsidP="00197830">
      <w:pPr>
        <w:pStyle w:val="Heading2"/>
      </w:pPr>
      <w:r>
        <w:lastRenderedPageBreak/>
        <w:t xml:space="preserve">Rosy </w:t>
      </w:r>
    </w:p>
    <w:p w:rsidR="00197830" w:rsidRDefault="003E3EB6" w:rsidP="00197830">
      <w:pPr>
        <w:spacing w:after="0" w:line="24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5680" behindDoc="0" locked="0" layoutInCell="1" allowOverlap="1" wp14:anchorId="75A864C7" wp14:editId="582F1BA1">
            <wp:simplePos x="0" y="0"/>
            <wp:positionH relativeFrom="column">
              <wp:posOffset>3387200</wp:posOffset>
            </wp:positionH>
            <wp:positionV relativeFrom="paragraph">
              <wp:posOffset>99454</wp:posOffset>
            </wp:positionV>
            <wp:extent cx="3060065" cy="1402715"/>
            <wp:effectExtent l="152400" t="171450" r="159385" b="15938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1402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830">
        <w:t>Duration: 2 weeks Max 5 hrs / Day</w:t>
      </w:r>
    </w:p>
    <w:p w:rsidR="00197830" w:rsidRDefault="00197830" w:rsidP="00197830">
      <w:pPr>
        <w:spacing w:after="0" w:line="240" w:lineRule="auto"/>
      </w:pPr>
      <w:r>
        <w:t xml:space="preserve">Technology used: </w:t>
      </w:r>
      <w:r w:rsidRPr="009705D1">
        <w:t xml:space="preserve">Built on </w:t>
      </w:r>
      <w:r w:rsidRPr="001D2E36">
        <w:rPr>
          <w:b/>
        </w:rPr>
        <w:t>ReactJS</w:t>
      </w:r>
      <w:r w:rsidRPr="009705D1">
        <w:t xml:space="preserve"> and Bootstrap 4.x</w:t>
      </w:r>
      <w:r>
        <w:t xml:space="preserve">, </w:t>
      </w:r>
      <w:r w:rsidRPr="003F682E">
        <w:t>Fully Responsive Design Layouts</w:t>
      </w:r>
      <w:r>
        <w:t xml:space="preserve">, </w:t>
      </w:r>
      <w:r w:rsidRPr="001D2E36">
        <w:rPr>
          <w:b/>
        </w:rPr>
        <w:t>Linux</w:t>
      </w:r>
      <w:r>
        <w:t xml:space="preserve"> environment.</w:t>
      </w:r>
    </w:p>
    <w:p w:rsidR="00197830" w:rsidRDefault="00197830" w:rsidP="00197830">
      <w:pPr>
        <w:spacing w:after="0" w:line="240" w:lineRule="auto"/>
      </w:pPr>
    </w:p>
    <w:p w:rsidR="00197830" w:rsidRDefault="00197830" w:rsidP="00197830">
      <w:pPr>
        <w:spacing w:after="0" w:line="240" w:lineRule="auto"/>
      </w:pPr>
      <w:r>
        <w:t xml:space="preserve">Demo URL: </w:t>
      </w:r>
      <w:hyperlink r:id="rId35" w:history="1">
        <w:r w:rsidRPr="0031622F">
          <w:rPr>
            <w:rStyle w:val="Hyperlink"/>
          </w:rPr>
          <w:t>http://demo.galaxeepro.com/reactJS-Project/rosy/</w:t>
        </w:r>
      </w:hyperlink>
    </w:p>
    <w:p w:rsidR="00197830" w:rsidRDefault="00197830" w:rsidP="00197830">
      <w:pPr>
        <w:spacing w:before="100" w:beforeAutospacing="1" w:after="100" w:afterAutospacing="1" w:line="240" w:lineRule="auto"/>
      </w:pPr>
      <w:r>
        <w:t xml:space="preserve">Team: Separate / Individual </w:t>
      </w:r>
    </w:p>
    <w:p w:rsidR="00197830" w:rsidRDefault="00197830" w:rsidP="00197830">
      <w:pPr>
        <w:spacing w:before="100" w:beforeAutospacing="1" w:after="100" w:afterAutospacing="1" w:line="240" w:lineRule="auto"/>
      </w:pPr>
      <w:r>
        <w:t>This is an only design or frontend panel, which is design by me. This website design for Selling Purpose.</w:t>
      </w:r>
    </w:p>
    <w:p w:rsidR="003079FA" w:rsidRDefault="003079FA" w:rsidP="00197830">
      <w:pPr>
        <w:spacing w:before="100" w:beforeAutospacing="1" w:after="100" w:afterAutospacing="1" w:line="240" w:lineRule="auto"/>
      </w:pPr>
    </w:p>
    <w:p w:rsidR="00197830" w:rsidRDefault="003E3EB6" w:rsidP="00197830">
      <w:pPr>
        <w:pStyle w:val="Heading2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6704" behindDoc="0" locked="0" layoutInCell="1" allowOverlap="1" wp14:anchorId="2243DAB6" wp14:editId="202A4F30">
            <wp:simplePos x="0" y="0"/>
            <wp:positionH relativeFrom="column">
              <wp:posOffset>3400425</wp:posOffset>
            </wp:positionH>
            <wp:positionV relativeFrom="paragraph">
              <wp:posOffset>291684</wp:posOffset>
            </wp:positionV>
            <wp:extent cx="3060065" cy="1155065"/>
            <wp:effectExtent l="171450" t="171450" r="178435" b="1974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11550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830">
        <w:t>Game App Landing Page</w:t>
      </w:r>
    </w:p>
    <w:p w:rsidR="00197830" w:rsidRDefault="00197830" w:rsidP="00197830">
      <w:pPr>
        <w:spacing w:after="0" w:line="240" w:lineRule="auto"/>
      </w:pPr>
      <w:r>
        <w:t>Duration: 3 weeks Max 5 hrs / Day</w:t>
      </w:r>
    </w:p>
    <w:p w:rsidR="00197830" w:rsidRDefault="00197830" w:rsidP="00197830">
      <w:pPr>
        <w:spacing w:after="0" w:line="240" w:lineRule="auto"/>
      </w:pPr>
      <w:r>
        <w:t xml:space="preserve">Technology used: </w:t>
      </w:r>
      <w:r w:rsidRPr="009705D1">
        <w:t xml:space="preserve">Built on </w:t>
      </w:r>
      <w:r w:rsidRPr="001D2E36">
        <w:rPr>
          <w:b/>
        </w:rPr>
        <w:t>ReactJS</w:t>
      </w:r>
      <w:r w:rsidRPr="009705D1">
        <w:t xml:space="preserve"> and Bootstrap 4.x</w:t>
      </w:r>
      <w:r>
        <w:t xml:space="preserve">, </w:t>
      </w:r>
      <w:r w:rsidRPr="003F682E">
        <w:t>Fully Responsive Design Layouts</w:t>
      </w:r>
      <w:r>
        <w:t xml:space="preserve">, </w:t>
      </w:r>
      <w:r w:rsidRPr="00C37E24">
        <w:rPr>
          <w:b/>
        </w:rPr>
        <w:t>Linux</w:t>
      </w:r>
      <w:r>
        <w:t xml:space="preserve"> OS.</w:t>
      </w:r>
    </w:p>
    <w:p w:rsidR="00197830" w:rsidRDefault="00197830" w:rsidP="00197830">
      <w:pPr>
        <w:spacing w:after="0" w:line="240" w:lineRule="auto"/>
      </w:pPr>
    </w:p>
    <w:p w:rsidR="00197830" w:rsidRDefault="00197830" w:rsidP="00197830">
      <w:pPr>
        <w:spacing w:after="0" w:line="240" w:lineRule="auto"/>
      </w:pPr>
      <w:r>
        <w:t xml:space="preserve">Demo URL: </w:t>
      </w:r>
      <w:hyperlink r:id="rId37" w:history="1">
        <w:r w:rsidRPr="00832EA2">
          <w:rPr>
            <w:rStyle w:val="Hyperlink"/>
          </w:rPr>
          <w:t>http://demo.galaxeepro.com/reactJS-Project/Dragonic/</w:t>
        </w:r>
      </w:hyperlink>
    </w:p>
    <w:p w:rsidR="00197830" w:rsidRDefault="00197830" w:rsidP="00197830">
      <w:pPr>
        <w:spacing w:before="100" w:beforeAutospacing="1" w:after="100" w:afterAutospacing="1" w:line="240" w:lineRule="auto"/>
      </w:pPr>
      <w:r>
        <w:t xml:space="preserve">Team: Separate / Individual </w:t>
      </w:r>
    </w:p>
    <w:p w:rsidR="00197830" w:rsidRDefault="00197830" w:rsidP="00197830">
      <w:pPr>
        <w:spacing w:before="100" w:beforeAutospacing="1" w:after="100" w:afterAutospacing="1" w:line="240" w:lineRule="auto"/>
      </w:pPr>
      <w:r>
        <w:t>This is an only design or frontend panel, which is design by me. This website design for Game App Landing Page.</w:t>
      </w:r>
    </w:p>
    <w:p w:rsidR="00197830" w:rsidRDefault="00197830" w:rsidP="00197830">
      <w:pPr>
        <w:pStyle w:val="Heading2"/>
      </w:pPr>
    </w:p>
    <w:p w:rsidR="00197830" w:rsidRDefault="003E3EB6" w:rsidP="00197830">
      <w:pPr>
        <w:pStyle w:val="Heading2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7728" behindDoc="0" locked="0" layoutInCell="1" allowOverlap="1" wp14:anchorId="122C9A77" wp14:editId="542E7948">
            <wp:simplePos x="0" y="0"/>
            <wp:positionH relativeFrom="column">
              <wp:posOffset>3644265</wp:posOffset>
            </wp:positionH>
            <wp:positionV relativeFrom="paragraph">
              <wp:posOffset>401079</wp:posOffset>
            </wp:positionV>
            <wp:extent cx="2571750" cy="1402715"/>
            <wp:effectExtent l="171450" t="171450" r="171450" b="17843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02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830">
        <w:t>Veggie Super Market</w:t>
      </w:r>
    </w:p>
    <w:p w:rsidR="00197830" w:rsidRDefault="00197830" w:rsidP="00197830">
      <w:pPr>
        <w:spacing w:after="0" w:line="240" w:lineRule="auto"/>
      </w:pPr>
      <w:r>
        <w:t>Duration: 4 weeks Max 5 hrs / Day</w:t>
      </w:r>
    </w:p>
    <w:p w:rsidR="00197830" w:rsidRDefault="00197830" w:rsidP="00197830">
      <w:pPr>
        <w:spacing w:after="0" w:line="240" w:lineRule="auto"/>
      </w:pPr>
      <w:r>
        <w:t xml:space="preserve">Technology used: </w:t>
      </w:r>
      <w:r w:rsidRPr="009705D1">
        <w:t xml:space="preserve">Built on </w:t>
      </w:r>
      <w:r w:rsidRPr="00C37E24">
        <w:rPr>
          <w:b/>
        </w:rPr>
        <w:t>ReactJS</w:t>
      </w:r>
      <w:r w:rsidRPr="009705D1">
        <w:t xml:space="preserve"> and Bootstrap 4.x</w:t>
      </w:r>
      <w:r>
        <w:t xml:space="preserve">, </w:t>
      </w:r>
      <w:r w:rsidRPr="003F682E">
        <w:t>Fully Responsive Design Layouts</w:t>
      </w:r>
      <w:r>
        <w:t xml:space="preserve">, </w:t>
      </w:r>
      <w:r w:rsidRPr="00C37E24">
        <w:rPr>
          <w:b/>
        </w:rPr>
        <w:t>Windows8.1</w:t>
      </w:r>
      <w:r>
        <w:t>.</w:t>
      </w:r>
    </w:p>
    <w:p w:rsidR="00197830" w:rsidRDefault="00197830" w:rsidP="00197830">
      <w:pPr>
        <w:spacing w:after="0" w:line="240" w:lineRule="auto"/>
      </w:pPr>
    </w:p>
    <w:p w:rsidR="00197830" w:rsidRDefault="00197830" w:rsidP="00197830">
      <w:pPr>
        <w:spacing w:after="0" w:line="240" w:lineRule="auto"/>
      </w:pPr>
      <w:r>
        <w:t xml:space="preserve">Demo URL: </w:t>
      </w:r>
      <w:hyperlink r:id="rId39" w:history="1">
        <w:r w:rsidRPr="00832EA2">
          <w:rPr>
            <w:rStyle w:val="Hyperlink"/>
          </w:rPr>
          <w:t>http://demo.galaxeepro.com/reactJS-Project/veggie/</w:t>
        </w:r>
      </w:hyperlink>
    </w:p>
    <w:p w:rsidR="00197830" w:rsidRDefault="00197830" w:rsidP="00197830">
      <w:pPr>
        <w:spacing w:before="100" w:beforeAutospacing="1" w:after="100" w:afterAutospacing="1" w:line="240" w:lineRule="auto"/>
      </w:pPr>
      <w:r>
        <w:t xml:space="preserve">Team: Separate / Individual </w:t>
      </w:r>
    </w:p>
    <w:p w:rsidR="00197830" w:rsidRDefault="00197830" w:rsidP="00197830">
      <w:pPr>
        <w:spacing w:before="100" w:beforeAutospacing="1" w:after="100" w:afterAutospacing="1" w:line="240" w:lineRule="auto"/>
      </w:pPr>
      <w:r>
        <w:t>This is an only design or frontend panel, which is design by me. Original website and Content are different.</w:t>
      </w:r>
    </w:p>
    <w:p w:rsidR="00197830" w:rsidRDefault="00197830" w:rsidP="00197830">
      <w:pPr>
        <w:pStyle w:val="Heading2"/>
      </w:pPr>
    </w:p>
    <w:p w:rsidR="003E3EB6" w:rsidRPr="003E3EB6" w:rsidRDefault="003E3EB6" w:rsidP="003E3EB6"/>
    <w:p w:rsidR="00197830" w:rsidRDefault="003E3EB6" w:rsidP="00197830">
      <w:pPr>
        <w:pStyle w:val="Heading2"/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776" behindDoc="0" locked="0" layoutInCell="1" allowOverlap="1" wp14:anchorId="15EFA5E3" wp14:editId="25BBAA11">
            <wp:simplePos x="0" y="0"/>
            <wp:positionH relativeFrom="column">
              <wp:posOffset>3472180</wp:posOffset>
            </wp:positionH>
            <wp:positionV relativeFrom="paragraph">
              <wp:posOffset>210075</wp:posOffset>
            </wp:positionV>
            <wp:extent cx="2915920" cy="1402715"/>
            <wp:effectExtent l="152400" t="171450" r="151130" b="17843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S.png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14027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830">
        <w:t>Digital Agency</w:t>
      </w:r>
    </w:p>
    <w:p w:rsidR="00197830" w:rsidRDefault="00197830" w:rsidP="00197830">
      <w:pPr>
        <w:spacing w:after="0" w:line="240" w:lineRule="auto"/>
      </w:pPr>
      <w:r>
        <w:t>Duration: 2 weeks Max 5 hrs / Day</w:t>
      </w:r>
    </w:p>
    <w:p w:rsidR="00197830" w:rsidRDefault="00197830" w:rsidP="00197830">
      <w:pPr>
        <w:spacing w:after="0" w:line="240" w:lineRule="auto"/>
      </w:pPr>
      <w:r>
        <w:t xml:space="preserve">Technology used: </w:t>
      </w:r>
      <w:r w:rsidRPr="009705D1">
        <w:t xml:space="preserve">Built on </w:t>
      </w:r>
      <w:r w:rsidRPr="00C37E24">
        <w:rPr>
          <w:b/>
        </w:rPr>
        <w:t>ReactJS</w:t>
      </w:r>
      <w:r w:rsidRPr="009705D1">
        <w:t xml:space="preserve"> and Bootstrap 4.x</w:t>
      </w:r>
      <w:r>
        <w:t xml:space="preserve">, </w:t>
      </w:r>
      <w:r w:rsidRPr="003F682E">
        <w:t>Fully Responsive Design Layouts</w:t>
      </w:r>
      <w:r>
        <w:t xml:space="preserve">, </w:t>
      </w:r>
      <w:r w:rsidRPr="00C37E24">
        <w:rPr>
          <w:b/>
        </w:rPr>
        <w:t>Linux, NodeJS</w:t>
      </w:r>
      <w:r>
        <w:t>.</w:t>
      </w:r>
    </w:p>
    <w:p w:rsidR="00197830" w:rsidRDefault="00197830" w:rsidP="00197830">
      <w:pPr>
        <w:spacing w:after="0" w:line="240" w:lineRule="auto"/>
      </w:pPr>
    </w:p>
    <w:p w:rsidR="00197830" w:rsidRDefault="00197830" w:rsidP="00197830">
      <w:pPr>
        <w:spacing w:after="0" w:line="240" w:lineRule="auto"/>
      </w:pPr>
      <w:r>
        <w:t>Demo URL:</w:t>
      </w:r>
      <w:r w:rsidRPr="008B0C85">
        <w:t xml:space="preserve"> </w:t>
      </w:r>
      <w:hyperlink r:id="rId41" w:history="1">
        <w:r w:rsidRPr="00832EA2">
          <w:rPr>
            <w:rStyle w:val="Hyperlink"/>
          </w:rPr>
          <w:t>http://demo.galaxeepro.com/reactJS-Project/exolot/</w:t>
        </w:r>
      </w:hyperlink>
    </w:p>
    <w:p w:rsidR="00197830" w:rsidRDefault="00197830" w:rsidP="00197830">
      <w:pPr>
        <w:spacing w:before="100" w:beforeAutospacing="1" w:after="100" w:afterAutospacing="1" w:line="240" w:lineRule="auto"/>
      </w:pPr>
      <w:r>
        <w:t xml:space="preserve">Team: Separate / Individual </w:t>
      </w:r>
    </w:p>
    <w:p w:rsidR="00197830" w:rsidRDefault="00197830" w:rsidP="002B20AC">
      <w:pPr>
        <w:spacing w:before="100" w:beforeAutospacing="1" w:after="100" w:afterAutospacing="1" w:line="240" w:lineRule="auto"/>
      </w:pPr>
      <w:r>
        <w:t>This is an only design or frontend panel, which is design by me. This website design for Selling Purpose.</w:t>
      </w:r>
    </w:p>
    <w:p w:rsidR="008D70F4" w:rsidRDefault="008D70F4" w:rsidP="002B20AC">
      <w:pPr>
        <w:spacing w:before="100" w:beforeAutospacing="1" w:after="100" w:afterAutospacing="1" w:line="240" w:lineRule="auto"/>
      </w:pPr>
    </w:p>
    <w:p w:rsidR="008D70F4" w:rsidRDefault="008D70F4" w:rsidP="002B20AC">
      <w:pPr>
        <w:spacing w:before="100" w:beforeAutospacing="1" w:after="100" w:afterAutospacing="1" w:line="240" w:lineRule="auto"/>
      </w:pPr>
    </w:p>
    <w:p w:rsidR="008D70F4" w:rsidRDefault="008D70F4" w:rsidP="002B20AC">
      <w:pPr>
        <w:spacing w:before="100" w:beforeAutospacing="1" w:after="100" w:afterAutospacing="1" w:line="240" w:lineRule="auto"/>
      </w:pPr>
    </w:p>
    <w:p w:rsidR="008D70F4" w:rsidRDefault="008D70F4" w:rsidP="002B20AC">
      <w:pPr>
        <w:spacing w:before="100" w:beforeAutospacing="1" w:after="100" w:afterAutospacing="1" w:line="240" w:lineRule="auto"/>
      </w:pPr>
    </w:p>
    <w:p w:rsidR="008D70F4" w:rsidRDefault="008D70F4" w:rsidP="002B20AC">
      <w:pPr>
        <w:spacing w:before="100" w:beforeAutospacing="1" w:after="100" w:afterAutospacing="1" w:line="240" w:lineRule="auto"/>
      </w:pPr>
    </w:p>
    <w:p w:rsidR="008D70F4" w:rsidRPr="00504219" w:rsidRDefault="008D70F4" w:rsidP="002B20AC">
      <w:pPr>
        <w:spacing w:before="100" w:beforeAutospacing="1" w:after="100" w:afterAutospacing="1" w:line="240" w:lineRule="auto"/>
      </w:pPr>
    </w:p>
    <w:p w:rsidR="00812983" w:rsidRPr="00290B52" w:rsidRDefault="00C25FA8" w:rsidP="00812983">
      <w:pPr>
        <w:shd w:val="clear" w:color="auto" w:fill="A6A6A6" w:themeFill="background1" w:themeFillShade="A6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Previews </w:t>
      </w:r>
      <w:r w:rsidR="00812983" w:rsidRPr="00290B52">
        <w:rPr>
          <w:b/>
          <w:sz w:val="36"/>
          <w:u w:val="single"/>
        </w:rPr>
        <w:t>Work Experience</w:t>
      </w:r>
    </w:p>
    <w:p w:rsidR="0091625A" w:rsidRPr="00E20110" w:rsidRDefault="0091625A" w:rsidP="0091625A">
      <w:pPr>
        <w:pStyle w:val="Subsection"/>
        <w:rPr>
          <w:b/>
          <w:vanish/>
          <w:color w:val="auto"/>
          <w:sz w:val="24"/>
          <w:specVanish/>
        </w:rPr>
      </w:pPr>
      <w:r>
        <w:rPr>
          <w:b/>
          <w:color w:val="auto"/>
          <w:sz w:val="24"/>
        </w:rPr>
        <w:t>PHP Trainer</w:t>
      </w:r>
    </w:p>
    <w:p w:rsidR="0091625A" w:rsidRPr="00490525" w:rsidRDefault="0091625A" w:rsidP="0091625A">
      <w:pPr>
        <w:pStyle w:val="NoSpacing"/>
        <w:rPr>
          <w:sz w:val="24"/>
        </w:rPr>
      </w:pPr>
      <w:r w:rsidRPr="00490525">
        <w:rPr>
          <w:rFonts w:asciiTheme="majorHAnsi" w:eastAsiaTheme="majorEastAsia" w:hAnsiTheme="majorHAnsi" w:cstheme="majorBidi"/>
          <w:color w:val="93A299" w:themeColor="accent1"/>
          <w:spacing w:val="24"/>
          <w:sz w:val="24"/>
        </w:rPr>
        <w:t>▪</w:t>
      </w:r>
      <w:r w:rsidRPr="00490525">
        <w:rPr>
          <w:sz w:val="24"/>
        </w:rPr>
        <w:t>01-</w:t>
      </w:r>
      <w:r>
        <w:rPr>
          <w:sz w:val="24"/>
        </w:rPr>
        <w:t>Feb</w:t>
      </w:r>
      <w:r w:rsidRPr="00490525">
        <w:rPr>
          <w:sz w:val="24"/>
        </w:rPr>
        <w:t>-</w:t>
      </w:r>
      <w:r>
        <w:rPr>
          <w:sz w:val="24"/>
        </w:rPr>
        <w:t>2015</w:t>
      </w:r>
      <w:r w:rsidRPr="00490525">
        <w:rPr>
          <w:sz w:val="24"/>
        </w:rPr>
        <w:t>–</w:t>
      </w:r>
      <w:r>
        <w:rPr>
          <w:sz w:val="24"/>
        </w:rPr>
        <w:t>26</w:t>
      </w:r>
      <w:r w:rsidRPr="00490525">
        <w:rPr>
          <w:sz w:val="24"/>
        </w:rPr>
        <w:t>-</w:t>
      </w:r>
      <w:r>
        <w:rPr>
          <w:sz w:val="24"/>
        </w:rPr>
        <w:t>Dec</w:t>
      </w:r>
      <w:r w:rsidRPr="00490525">
        <w:rPr>
          <w:sz w:val="24"/>
        </w:rPr>
        <w:t>-</w:t>
      </w:r>
      <w:r>
        <w:rPr>
          <w:sz w:val="24"/>
        </w:rPr>
        <w:t>2015</w:t>
      </w:r>
    </w:p>
    <w:p w:rsidR="0091625A" w:rsidRPr="00490525" w:rsidRDefault="0091625A" w:rsidP="0091625A">
      <w:pPr>
        <w:spacing w:line="264" w:lineRule="auto"/>
        <w:rPr>
          <w:color w:val="564B3C" w:themeColor="text2"/>
          <w:sz w:val="24"/>
        </w:rPr>
      </w:pPr>
      <w:r>
        <w:rPr>
          <w:b/>
          <w:color w:val="564B3C" w:themeColor="text2"/>
          <w:sz w:val="24"/>
        </w:rPr>
        <w:t>Web Solution</w:t>
      </w:r>
      <w:r w:rsidRPr="00490525">
        <w:rPr>
          <w:rFonts w:asciiTheme="majorHAnsi" w:eastAsiaTheme="majorEastAsia" w:hAnsiTheme="majorHAnsi" w:cstheme="majorBidi"/>
          <w:color w:val="564B3C" w:themeColor="text2"/>
          <w:spacing w:val="24"/>
          <w:sz w:val="24"/>
        </w:rPr>
        <w:t xml:space="preserve">▪ </w:t>
      </w:r>
      <w:r>
        <w:rPr>
          <w:color w:val="564B3C" w:themeColor="text2"/>
          <w:sz w:val="24"/>
        </w:rPr>
        <w:t>Dwarka Mor</w:t>
      </w:r>
      <w:r w:rsidRPr="00490525">
        <w:rPr>
          <w:color w:val="564B3C" w:themeColor="text2"/>
          <w:sz w:val="24"/>
        </w:rPr>
        <w:t xml:space="preserve">, </w:t>
      </w:r>
      <w:r>
        <w:rPr>
          <w:color w:val="564B3C" w:themeColor="text2"/>
          <w:sz w:val="24"/>
        </w:rPr>
        <w:t>New Delhi</w:t>
      </w:r>
      <w:r w:rsidRPr="00490525">
        <w:rPr>
          <w:color w:val="564B3C" w:themeColor="text2"/>
          <w:sz w:val="24"/>
        </w:rPr>
        <w:t xml:space="preserve">. </w:t>
      </w:r>
      <w:r>
        <w:rPr>
          <w:color w:val="564B3C" w:themeColor="text2"/>
          <w:sz w:val="24"/>
        </w:rPr>
        <w:t>110059</w:t>
      </w:r>
    </w:p>
    <w:p w:rsidR="0091625A" w:rsidRPr="00E20110" w:rsidRDefault="0091625A" w:rsidP="0091625A">
      <w:pPr>
        <w:pStyle w:val="ListParagraph"/>
        <w:numPr>
          <w:ilvl w:val="0"/>
          <w:numId w:val="7"/>
        </w:numPr>
        <w:spacing w:line="264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Teach Web Design, Php</w:t>
      </w:r>
    </w:p>
    <w:p w:rsidR="0091625A" w:rsidRPr="00E20110" w:rsidRDefault="0091625A" w:rsidP="0091625A">
      <w:pPr>
        <w:pStyle w:val="ListParagraph"/>
        <w:numPr>
          <w:ilvl w:val="0"/>
          <w:numId w:val="7"/>
        </w:numPr>
        <w:spacing w:line="264" w:lineRule="auto"/>
        <w:rPr>
          <w:rFonts w:asciiTheme="majorHAnsi" w:eastAsiaTheme="majorEastAsia" w:hAnsiTheme="majorHAnsi" w:cstheme="majorBidi"/>
          <w:b/>
          <w:spacing w:val="24"/>
          <w:sz w:val="24"/>
        </w:rPr>
      </w:pPr>
      <w:r>
        <w:rPr>
          <w:color w:val="000000" w:themeColor="text1"/>
          <w:sz w:val="24"/>
        </w:rPr>
        <w:t xml:space="preserve">Make </w:t>
      </w:r>
      <w:r w:rsidR="009F3A5E">
        <w:rPr>
          <w:color w:val="000000" w:themeColor="text1"/>
          <w:sz w:val="24"/>
        </w:rPr>
        <w:t>Module</w:t>
      </w:r>
      <w:r>
        <w:rPr>
          <w:color w:val="000000" w:themeColor="text1"/>
          <w:sz w:val="24"/>
        </w:rPr>
        <w:t xml:space="preserve"> using Core PHP</w:t>
      </w:r>
      <w:r w:rsidRPr="00E20110">
        <w:rPr>
          <w:color w:val="000000" w:themeColor="text1"/>
          <w:sz w:val="24"/>
        </w:rPr>
        <w:t xml:space="preserve"> </w:t>
      </w:r>
    </w:p>
    <w:p w:rsidR="007423C3" w:rsidRDefault="007423C3">
      <w:pPr>
        <w:pStyle w:val="Subsection"/>
        <w:rPr>
          <w:b/>
          <w:color w:val="auto"/>
          <w:sz w:val="24"/>
        </w:rPr>
      </w:pPr>
    </w:p>
    <w:p w:rsidR="007423C3" w:rsidRDefault="007423C3">
      <w:pPr>
        <w:pStyle w:val="Subsection"/>
        <w:rPr>
          <w:b/>
          <w:color w:val="auto"/>
          <w:sz w:val="24"/>
        </w:rPr>
      </w:pPr>
    </w:p>
    <w:p w:rsidR="006770AC" w:rsidRPr="00E20110" w:rsidRDefault="00005DB7">
      <w:pPr>
        <w:pStyle w:val="Subsection"/>
        <w:rPr>
          <w:b/>
          <w:vanish/>
          <w:color w:val="auto"/>
          <w:sz w:val="24"/>
          <w:specVanish/>
        </w:rPr>
      </w:pPr>
      <w:r w:rsidRPr="00E20110">
        <w:rPr>
          <w:b/>
          <w:color w:val="auto"/>
          <w:sz w:val="24"/>
        </w:rPr>
        <w:t>Developer</w:t>
      </w:r>
    </w:p>
    <w:p w:rsidR="006770AC" w:rsidRPr="00490525" w:rsidRDefault="00F3449B">
      <w:pPr>
        <w:pStyle w:val="NoSpacing"/>
        <w:rPr>
          <w:sz w:val="24"/>
        </w:rPr>
      </w:pPr>
      <w:r w:rsidRPr="00490525">
        <w:rPr>
          <w:rFonts w:asciiTheme="majorHAnsi" w:eastAsiaTheme="majorEastAsia" w:hAnsiTheme="majorHAnsi" w:cstheme="majorBidi"/>
          <w:color w:val="93A299" w:themeColor="accent1"/>
          <w:spacing w:val="24"/>
          <w:sz w:val="24"/>
        </w:rPr>
        <w:t>▪</w:t>
      </w:r>
      <w:r w:rsidR="00EA1BC0" w:rsidRPr="00490525">
        <w:rPr>
          <w:sz w:val="24"/>
        </w:rPr>
        <w:t>01-JAN-2009</w:t>
      </w:r>
      <w:r w:rsidR="00575FEF" w:rsidRPr="00490525">
        <w:rPr>
          <w:sz w:val="24"/>
        </w:rPr>
        <w:t>–15-NOV-2010</w:t>
      </w:r>
    </w:p>
    <w:p w:rsidR="006770AC" w:rsidRDefault="00005DB7">
      <w:pPr>
        <w:spacing w:line="264" w:lineRule="auto"/>
        <w:rPr>
          <w:color w:val="564B3C" w:themeColor="text2"/>
          <w:sz w:val="24"/>
        </w:rPr>
      </w:pPr>
      <w:r w:rsidRPr="00E20110">
        <w:rPr>
          <w:b/>
          <w:color w:val="564B3C" w:themeColor="text2"/>
          <w:sz w:val="24"/>
        </w:rPr>
        <w:t>Presto Tires</w:t>
      </w:r>
      <w:r w:rsidR="00F3449B" w:rsidRPr="00490525">
        <w:rPr>
          <w:rFonts w:asciiTheme="majorHAnsi" w:eastAsiaTheme="majorEastAsia" w:hAnsiTheme="majorHAnsi" w:cstheme="majorBidi"/>
          <w:color w:val="564B3C" w:themeColor="text2"/>
          <w:spacing w:val="24"/>
          <w:sz w:val="24"/>
        </w:rPr>
        <w:t xml:space="preserve">▪ </w:t>
      </w:r>
      <w:r w:rsidRPr="00490525">
        <w:rPr>
          <w:color w:val="564B3C" w:themeColor="text2"/>
          <w:sz w:val="24"/>
        </w:rPr>
        <w:t>Nagpur Road, Jabalpur, M.P. 483225</w:t>
      </w:r>
    </w:p>
    <w:p w:rsidR="00BB37AE" w:rsidRPr="00490525" w:rsidRDefault="00BB37AE">
      <w:pPr>
        <w:spacing w:line="264" w:lineRule="auto"/>
        <w:rPr>
          <w:color w:val="564B3C" w:themeColor="text2"/>
          <w:sz w:val="24"/>
        </w:rPr>
      </w:pPr>
      <w:r>
        <w:rPr>
          <w:color w:val="564B3C" w:themeColor="text2"/>
          <w:sz w:val="24"/>
        </w:rPr>
        <w:t>Using Visual Basic</w:t>
      </w:r>
    </w:p>
    <w:p w:rsidR="006770AC" w:rsidRPr="00E20110" w:rsidRDefault="001E67C5" w:rsidP="00E20110">
      <w:pPr>
        <w:pStyle w:val="ListParagraph"/>
        <w:numPr>
          <w:ilvl w:val="0"/>
          <w:numId w:val="7"/>
        </w:numPr>
        <w:spacing w:line="264" w:lineRule="auto"/>
        <w:rPr>
          <w:color w:val="000000" w:themeColor="text1"/>
          <w:sz w:val="24"/>
        </w:rPr>
      </w:pPr>
      <w:r w:rsidRPr="00E20110">
        <w:rPr>
          <w:color w:val="000000" w:themeColor="text1"/>
          <w:sz w:val="24"/>
        </w:rPr>
        <w:t>Convert DOS Module into Window Base Application</w:t>
      </w:r>
    </w:p>
    <w:p w:rsidR="004175A2" w:rsidRPr="00E20110" w:rsidRDefault="001E67C5" w:rsidP="00E20110">
      <w:pPr>
        <w:pStyle w:val="ListParagraph"/>
        <w:numPr>
          <w:ilvl w:val="0"/>
          <w:numId w:val="7"/>
        </w:numPr>
        <w:spacing w:line="264" w:lineRule="auto"/>
        <w:rPr>
          <w:rFonts w:asciiTheme="majorHAnsi" w:eastAsiaTheme="majorEastAsia" w:hAnsiTheme="majorHAnsi" w:cstheme="majorBidi"/>
          <w:b/>
          <w:spacing w:val="24"/>
          <w:sz w:val="24"/>
        </w:rPr>
      </w:pPr>
      <w:r w:rsidRPr="00E20110">
        <w:rPr>
          <w:color w:val="000000" w:themeColor="text1"/>
          <w:sz w:val="24"/>
        </w:rPr>
        <w:t xml:space="preserve">Make Tires Fitment Survey Module </w:t>
      </w:r>
    </w:p>
    <w:p w:rsidR="007423C3" w:rsidRDefault="007423C3" w:rsidP="00712C07">
      <w:pPr>
        <w:pStyle w:val="NoSpacing"/>
        <w:rPr>
          <w:rFonts w:asciiTheme="majorHAnsi" w:eastAsiaTheme="majorEastAsia" w:hAnsiTheme="majorHAnsi" w:cstheme="majorBidi"/>
          <w:b/>
          <w:spacing w:val="24"/>
          <w:sz w:val="24"/>
        </w:rPr>
      </w:pPr>
    </w:p>
    <w:p w:rsidR="007423C3" w:rsidRDefault="007423C3" w:rsidP="00712C07">
      <w:pPr>
        <w:pStyle w:val="NoSpacing"/>
        <w:rPr>
          <w:rFonts w:asciiTheme="majorHAnsi" w:eastAsiaTheme="majorEastAsia" w:hAnsiTheme="majorHAnsi" w:cstheme="majorBidi"/>
          <w:b/>
          <w:spacing w:val="24"/>
          <w:sz w:val="24"/>
        </w:rPr>
      </w:pPr>
    </w:p>
    <w:p w:rsidR="00712C07" w:rsidRPr="00490525" w:rsidRDefault="0054577D" w:rsidP="00712C07">
      <w:pPr>
        <w:pStyle w:val="NoSpacing"/>
        <w:rPr>
          <w:sz w:val="24"/>
        </w:rPr>
      </w:pPr>
      <w:r w:rsidRPr="003114FB">
        <w:rPr>
          <w:rFonts w:asciiTheme="majorHAnsi" w:eastAsiaTheme="majorEastAsia" w:hAnsiTheme="majorHAnsi" w:cstheme="majorBidi"/>
          <w:b/>
          <w:spacing w:val="24"/>
          <w:sz w:val="24"/>
        </w:rPr>
        <w:lastRenderedPageBreak/>
        <w:t>Technician</w:t>
      </w:r>
      <w:r w:rsidR="00712C07" w:rsidRPr="00490525">
        <w:rPr>
          <w:rFonts w:asciiTheme="majorHAnsi" w:eastAsiaTheme="majorEastAsia" w:hAnsiTheme="majorHAnsi" w:cstheme="majorBidi"/>
          <w:color w:val="93A299" w:themeColor="accent1"/>
          <w:spacing w:val="24"/>
          <w:sz w:val="24"/>
        </w:rPr>
        <w:t>▪</w:t>
      </w:r>
      <w:r w:rsidR="000C19E2" w:rsidRPr="00490525">
        <w:rPr>
          <w:sz w:val="24"/>
        </w:rPr>
        <w:t>01-JAN-2011</w:t>
      </w:r>
      <w:r w:rsidR="00712C07" w:rsidRPr="00490525">
        <w:rPr>
          <w:sz w:val="24"/>
        </w:rPr>
        <w:t xml:space="preserve"> – </w:t>
      </w:r>
      <w:r w:rsidRPr="00490525">
        <w:rPr>
          <w:sz w:val="24"/>
        </w:rPr>
        <w:t>28</w:t>
      </w:r>
      <w:r w:rsidR="00712C07" w:rsidRPr="00490525">
        <w:rPr>
          <w:sz w:val="24"/>
        </w:rPr>
        <w:t>-</w:t>
      </w:r>
      <w:r w:rsidRPr="00490525">
        <w:rPr>
          <w:sz w:val="24"/>
        </w:rPr>
        <w:t>OCT</w:t>
      </w:r>
      <w:r w:rsidR="000C19E2" w:rsidRPr="00490525">
        <w:rPr>
          <w:sz w:val="24"/>
        </w:rPr>
        <w:t>-2011</w:t>
      </w:r>
    </w:p>
    <w:p w:rsidR="00712C07" w:rsidRPr="00490525" w:rsidRDefault="00B30D3B" w:rsidP="00712C07">
      <w:pPr>
        <w:spacing w:line="264" w:lineRule="auto"/>
        <w:rPr>
          <w:color w:val="564B3C" w:themeColor="text2"/>
          <w:sz w:val="24"/>
        </w:rPr>
      </w:pPr>
      <w:r w:rsidRPr="00E20110">
        <w:rPr>
          <w:b/>
          <w:color w:val="564B3C" w:themeColor="text2"/>
          <w:sz w:val="24"/>
        </w:rPr>
        <w:t>Mphisis an HP Company</w:t>
      </w:r>
      <w:r w:rsidR="00712C07" w:rsidRPr="00490525">
        <w:rPr>
          <w:rFonts w:asciiTheme="majorHAnsi" w:eastAsiaTheme="majorEastAsia" w:hAnsiTheme="majorHAnsi" w:cstheme="majorBidi"/>
          <w:color w:val="564B3C" w:themeColor="text2"/>
          <w:spacing w:val="24"/>
          <w:sz w:val="24"/>
        </w:rPr>
        <w:t xml:space="preserve">▪ </w:t>
      </w:r>
      <w:r w:rsidRPr="00490525">
        <w:rPr>
          <w:color w:val="564B3C" w:themeColor="text2"/>
          <w:sz w:val="24"/>
        </w:rPr>
        <w:t>Race Cross Road Indore</w:t>
      </w:r>
    </w:p>
    <w:p w:rsidR="00712C07" w:rsidRPr="00E20110" w:rsidRDefault="008F27D5" w:rsidP="00E20110">
      <w:pPr>
        <w:pStyle w:val="ListParagraph"/>
        <w:numPr>
          <w:ilvl w:val="0"/>
          <w:numId w:val="8"/>
        </w:numPr>
        <w:spacing w:line="264" w:lineRule="auto"/>
        <w:rPr>
          <w:color w:val="000000" w:themeColor="text1"/>
          <w:sz w:val="24"/>
        </w:rPr>
      </w:pPr>
      <w:r w:rsidRPr="00E20110">
        <w:rPr>
          <w:color w:val="000000" w:themeColor="text1"/>
          <w:sz w:val="24"/>
        </w:rPr>
        <w:t>Maintained</w:t>
      </w:r>
      <w:r w:rsidR="00B30D3B" w:rsidRPr="00E20110">
        <w:rPr>
          <w:color w:val="000000" w:themeColor="text1"/>
          <w:sz w:val="24"/>
        </w:rPr>
        <w:t xml:space="preserve"> and turbo shoot hardware and software Related problem</w:t>
      </w:r>
    </w:p>
    <w:p w:rsidR="007423C3" w:rsidRDefault="007423C3" w:rsidP="00A31669">
      <w:pPr>
        <w:pStyle w:val="NoSpacing"/>
        <w:rPr>
          <w:rFonts w:asciiTheme="majorHAnsi" w:eastAsiaTheme="majorEastAsia" w:hAnsiTheme="majorHAnsi" w:cstheme="majorBidi"/>
          <w:b/>
          <w:spacing w:val="24"/>
          <w:sz w:val="24"/>
        </w:rPr>
      </w:pPr>
    </w:p>
    <w:p w:rsidR="007423C3" w:rsidRDefault="007423C3" w:rsidP="00A31669">
      <w:pPr>
        <w:pStyle w:val="NoSpacing"/>
        <w:rPr>
          <w:rFonts w:asciiTheme="majorHAnsi" w:eastAsiaTheme="majorEastAsia" w:hAnsiTheme="majorHAnsi" w:cstheme="majorBidi"/>
          <w:b/>
          <w:spacing w:val="24"/>
          <w:sz w:val="24"/>
        </w:rPr>
      </w:pPr>
    </w:p>
    <w:p w:rsidR="00A31669" w:rsidRPr="00490525" w:rsidRDefault="00A31669" w:rsidP="00A31669">
      <w:pPr>
        <w:pStyle w:val="NoSpacing"/>
        <w:rPr>
          <w:sz w:val="24"/>
        </w:rPr>
      </w:pPr>
      <w:r w:rsidRPr="003114FB">
        <w:rPr>
          <w:rFonts w:asciiTheme="majorHAnsi" w:eastAsiaTheme="majorEastAsia" w:hAnsiTheme="majorHAnsi" w:cstheme="majorBidi"/>
          <w:b/>
          <w:spacing w:val="24"/>
          <w:sz w:val="24"/>
        </w:rPr>
        <w:t>Lab Assistant</w:t>
      </w:r>
      <w:r w:rsidRPr="00490525">
        <w:rPr>
          <w:rFonts w:asciiTheme="majorHAnsi" w:eastAsiaTheme="majorEastAsia" w:hAnsiTheme="majorHAnsi" w:cstheme="majorBidi"/>
          <w:color w:val="93A299" w:themeColor="accent1"/>
          <w:spacing w:val="24"/>
          <w:sz w:val="24"/>
        </w:rPr>
        <w:t>▪</w:t>
      </w:r>
      <w:r w:rsidRPr="00490525">
        <w:rPr>
          <w:sz w:val="24"/>
        </w:rPr>
        <w:t>01-DEC</w:t>
      </w:r>
      <w:r w:rsidR="00D72101" w:rsidRPr="00490525">
        <w:rPr>
          <w:sz w:val="24"/>
        </w:rPr>
        <w:t>-20011</w:t>
      </w:r>
      <w:r w:rsidRPr="00490525">
        <w:rPr>
          <w:sz w:val="24"/>
        </w:rPr>
        <w:t xml:space="preserve"> – </w:t>
      </w:r>
      <w:r w:rsidR="00B47BFB" w:rsidRPr="00490525">
        <w:rPr>
          <w:sz w:val="24"/>
        </w:rPr>
        <w:t>09</w:t>
      </w:r>
      <w:r w:rsidRPr="00490525">
        <w:rPr>
          <w:sz w:val="24"/>
        </w:rPr>
        <w:t>-</w:t>
      </w:r>
      <w:r w:rsidR="00B47BFB" w:rsidRPr="00490525">
        <w:rPr>
          <w:sz w:val="24"/>
        </w:rPr>
        <w:t>APR-2013</w:t>
      </w:r>
    </w:p>
    <w:p w:rsidR="00A31669" w:rsidRDefault="003F3B2F" w:rsidP="00A31669">
      <w:pPr>
        <w:spacing w:line="264" w:lineRule="auto"/>
        <w:rPr>
          <w:color w:val="564B3C" w:themeColor="text2"/>
          <w:sz w:val="24"/>
        </w:rPr>
      </w:pPr>
      <w:r w:rsidRPr="00E20110">
        <w:rPr>
          <w:b/>
          <w:color w:val="564B3C" w:themeColor="text2"/>
          <w:spacing w:val="24"/>
          <w:sz w:val="24"/>
        </w:rPr>
        <w:t>Aisect Computer Institute</w:t>
      </w:r>
      <w:r w:rsidR="00A31669" w:rsidRPr="00490525">
        <w:rPr>
          <w:rFonts w:asciiTheme="majorHAnsi" w:eastAsiaTheme="majorEastAsia" w:hAnsiTheme="majorHAnsi" w:cstheme="majorBidi"/>
          <w:color w:val="564B3C" w:themeColor="text2"/>
          <w:spacing w:val="24"/>
          <w:sz w:val="24"/>
        </w:rPr>
        <w:t xml:space="preserve">▪ </w:t>
      </w:r>
      <w:r w:rsidRPr="00490525">
        <w:rPr>
          <w:color w:val="564B3C" w:themeColor="text2"/>
          <w:sz w:val="24"/>
        </w:rPr>
        <w:t>Sihora</w:t>
      </w:r>
      <w:r w:rsidR="00A31669" w:rsidRPr="00490525">
        <w:rPr>
          <w:color w:val="564B3C" w:themeColor="text2"/>
          <w:sz w:val="24"/>
        </w:rPr>
        <w:t xml:space="preserve"> Road, Jabalpur, M.P. 483225</w:t>
      </w:r>
    </w:p>
    <w:p w:rsidR="00B07170" w:rsidRPr="00490525" w:rsidRDefault="00B07170" w:rsidP="00A31669">
      <w:pPr>
        <w:spacing w:line="264" w:lineRule="auto"/>
        <w:rPr>
          <w:color w:val="564B3C" w:themeColor="text2"/>
          <w:sz w:val="24"/>
        </w:rPr>
      </w:pPr>
      <w:r>
        <w:rPr>
          <w:color w:val="564B3C" w:themeColor="text2"/>
          <w:sz w:val="24"/>
        </w:rPr>
        <w:t>Using PHP and VB.net</w:t>
      </w:r>
    </w:p>
    <w:p w:rsidR="00D2397F" w:rsidRPr="00E20110" w:rsidRDefault="00FD5798" w:rsidP="00E20110">
      <w:pPr>
        <w:pStyle w:val="ListParagraph"/>
        <w:numPr>
          <w:ilvl w:val="0"/>
          <w:numId w:val="8"/>
        </w:numPr>
        <w:spacing w:line="264" w:lineRule="auto"/>
        <w:rPr>
          <w:color w:val="000000" w:themeColor="text1"/>
          <w:sz w:val="24"/>
        </w:rPr>
      </w:pPr>
      <w:r w:rsidRPr="00E20110">
        <w:rPr>
          <w:color w:val="000000" w:themeColor="text1"/>
          <w:sz w:val="24"/>
        </w:rPr>
        <w:t>Maintained</w:t>
      </w:r>
      <w:r w:rsidR="00D2397F" w:rsidRPr="00E20110">
        <w:rPr>
          <w:color w:val="000000" w:themeColor="text1"/>
          <w:sz w:val="24"/>
        </w:rPr>
        <w:t xml:space="preserve"> and turbo shoot hardware and software Related problem</w:t>
      </w:r>
    </w:p>
    <w:p w:rsidR="00920735" w:rsidRPr="003654A2" w:rsidRDefault="001B25FE" w:rsidP="00EA708E">
      <w:pPr>
        <w:pStyle w:val="ListParagraph"/>
        <w:numPr>
          <w:ilvl w:val="0"/>
          <w:numId w:val="8"/>
        </w:numPr>
        <w:spacing w:line="264" w:lineRule="auto"/>
        <w:rPr>
          <w:color w:val="000000" w:themeColor="text1"/>
          <w:sz w:val="24"/>
        </w:rPr>
      </w:pPr>
      <w:r w:rsidRPr="003654A2">
        <w:rPr>
          <w:color w:val="000000" w:themeColor="text1"/>
          <w:sz w:val="24"/>
        </w:rPr>
        <w:t>Cybercafé</w:t>
      </w:r>
      <w:r w:rsidR="003654A2" w:rsidRPr="003654A2">
        <w:rPr>
          <w:color w:val="000000" w:themeColor="text1"/>
          <w:sz w:val="24"/>
        </w:rPr>
        <w:t xml:space="preserve"> </w:t>
      </w:r>
      <w:r w:rsidR="009F3A5E" w:rsidRPr="003654A2">
        <w:rPr>
          <w:color w:val="000000" w:themeColor="text1"/>
          <w:sz w:val="24"/>
        </w:rPr>
        <w:t>Management</w:t>
      </w:r>
      <w:r w:rsidR="003654A2" w:rsidRPr="003654A2">
        <w:rPr>
          <w:color w:val="000000" w:themeColor="text1"/>
          <w:sz w:val="24"/>
        </w:rPr>
        <w:t xml:space="preserve"> System</w:t>
      </w:r>
      <w:r w:rsidR="003654A2">
        <w:rPr>
          <w:color w:val="000000" w:themeColor="text1"/>
          <w:sz w:val="24"/>
        </w:rPr>
        <w:t xml:space="preserve">, </w:t>
      </w:r>
      <w:r w:rsidR="00F061E0" w:rsidRPr="003654A2">
        <w:rPr>
          <w:color w:val="000000" w:themeColor="text1"/>
          <w:sz w:val="24"/>
        </w:rPr>
        <w:t>Portfolio management System</w:t>
      </w:r>
      <w:r w:rsidR="003654A2">
        <w:rPr>
          <w:color w:val="000000" w:themeColor="text1"/>
          <w:sz w:val="24"/>
        </w:rPr>
        <w:t>.</w:t>
      </w:r>
    </w:p>
    <w:p w:rsidR="007423C3" w:rsidRDefault="007423C3" w:rsidP="00EA708E">
      <w:pPr>
        <w:pStyle w:val="NoSpacing"/>
        <w:rPr>
          <w:rFonts w:asciiTheme="majorHAnsi" w:eastAsiaTheme="majorEastAsia" w:hAnsiTheme="majorHAnsi" w:cstheme="majorBidi"/>
          <w:b/>
          <w:spacing w:val="24"/>
          <w:sz w:val="24"/>
        </w:rPr>
      </w:pPr>
    </w:p>
    <w:p w:rsidR="007423C3" w:rsidRDefault="007423C3" w:rsidP="00EA708E">
      <w:pPr>
        <w:pStyle w:val="NoSpacing"/>
        <w:rPr>
          <w:rFonts w:asciiTheme="majorHAnsi" w:eastAsiaTheme="majorEastAsia" w:hAnsiTheme="majorHAnsi" w:cstheme="majorBidi"/>
          <w:b/>
          <w:spacing w:val="24"/>
          <w:sz w:val="24"/>
        </w:rPr>
      </w:pPr>
    </w:p>
    <w:p w:rsidR="00EA708E" w:rsidRPr="00490525" w:rsidRDefault="00285DE4" w:rsidP="00EA708E">
      <w:pPr>
        <w:pStyle w:val="NoSpacing"/>
        <w:rPr>
          <w:sz w:val="24"/>
        </w:rPr>
      </w:pPr>
      <w:r w:rsidRPr="00670192">
        <w:rPr>
          <w:rFonts w:asciiTheme="majorHAnsi" w:eastAsiaTheme="majorEastAsia" w:hAnsiTheme="majorHAnsi" w:cstheme="majorBidi"/>
          <w:b/>
          <w:spacing w:val="24"/>
          <w:sz w:val="24"/>
        </w:rPr>
        <w:t>Techichian</w:t>
      </w:r>
      <w:r w:rsidR="00EA708E" w:rsidRPr="00490525">
        <w:rPr>
          <w:rFonts w:asciiTheme="majorHAnsi" w:eastAsiaTheme="majorEastAsia" w:hAnsiTheme="majorHAnsi" w:cstheme="majorBidi"/>
          <w:color w:val="93A299" w:themeColor="accent1"/>
          <w:spacing w:val="24"/>
          <w:sz w:val="24"/>
        </w:rPr>
        <w:t>▪</w:t>
      </w:r>
      <w:r w:rsidR="00EA708E" w:rsidRPr="00490525">
        <w:rPr>
          <w:sz w:val="24"/>
        </w:rPr>
        <w:t>01-</w:t>
      </w:r>
      <w:r w:rsidRPr="00490525">
        <w:rPr>
          <w:sz w:val="24"/>
        </w:rPr>
        <w:t>MAY</w:t>
      </w:r>
      <w:r w:rsidR="00EA708E" w:rsidRPr="00490525">
        <w:rPr>
          <w:sz w:val="24"/>
        </w:rPr>
        <w:t>-</w:t>
      </w:r>
      <w:r w:rsidRPr="00490525">
        <w:rPr>
          <w:sz w:val="24"/>
        </w:rPr>
        <w:t>2013</w:t>
      </w:r>
      <w:r w:rsidR="00EA708E" w:rsidRPr="00490525">
        <w:rPr>
          <w:sz w:val="24"/>
        </w:rPr>
        <w:t xml:space="preserve"> – </w:t>
      </w:r>
      <w:r w:rsidR="002B18BD" w:rsidRPr="00490525">
        <w:rPr>
          <w:sz w:val="24"/>
        </w:rPr>
        <w:t>07</w:t>
      </w:r>
      <w:r w:rsidR="00EA708E" w:rsidRPr="00490525">
        <w:rPr>
          <w:sz w:val="24"/>
        </w:rPr>
        <w:t>-</w:t>
      </w:r>
      <w:r w:rsidR="002B18BD" w:rsidRPr="00490525">
        <w:rPr>
          <w:sz w:val="24"/>
        </w:rPr>
        <w:t>AUG</w:t>
      </w:r>
      <w:r w:rsidR="0025126C" w:rsidRPr="00490525">
        <w:rPr>
          <w:sz w:val="24"/>
        </w:rPr>
        <w:t>-2013</w:t>
      </w:r>
    </w:p>
    <w:p w:rsidR="00EA708E" w:rsidRPr="00490525" w:rsidRDefault="00285DE4" w:rsidP="00EA708E">
      <w:pPr>
        <w:spacing w:line="264" w:lineRule="auto"/>
        <w:rPr>
          <w:color w:val="564B3C" w:themeColor="text2"/>
          <w:sz w:val="24"/>
        </w:rPr>
      </w:pPr>
      <w:r w:rsidRPr="00E20110">
        <w:rPr>
          <w:b/>
          <w:color w:val="564B3C" w:themeColor="text2"/>
          <w:sz w:val="24"/>
        </w:rPr>
        <w:t>Allsec Technology</w:t>
      </w:r>
      <w:r w:rsidR="00E20110">
        <w:rPr>
          <w:rFonts w:asciiTheme="majorHAnsi" w:eastAsiaTheme="majorEastAsia" w:hAnsiTheme="majorHAnsi" w:cstheme="majorBidi"/>
          <w:color w:val="564B3C" w:themeColor="text2"/>
          <w:spacing w:val="24"/>
          <w:sz w:val="24"/>
        </w:rPr>
        <w:t xml:space="preserve"> </w:t>
      </w:r>
      <w:r w:rsidR="00E20110">
        <w:rPr>
          <w:rFonts w:asciiTheme="majorHAnsi" w:eastAsiaTheme="majorEastAsia" w:hAnsiTheme="majorHAnsi" w:cstheme="majorBidi"/>
          <w:b/>
          <w:color w:val="564B3C" w:themeColor="text2"/>
          <w:spacing w:val="24"/>
          <w:sz w:val="24"/>
        </w:rPr>
        <w:t>NEW DELHI</w:t>
      </w:r>
      <w:r w:rsidR="00EA708E" w:rsidRPr="00490525">
        <w:rPr>
          <w:rFonts w:asciiTheme="majorHAnsi" w:eastAsiaTheme="majorEastAsia" w:hAnsiTheme="majorHAnsi" w:cstheme="majorBidi"/>
          <w:color w:val="564B3C" w:themeColor="text2"/>
          <w:spacing w:val="24"/>
          <w:sz w:val="24"/>
        </w:rPr>
        <w:t xml:space="preserve">▪ </w:t>
      </w:r>
    </w:p>
    <w:p w:rsidR="00757596" w:rsidRPr="00A840DD" w:rsidRDefault="00757596" w:rsidP="00A840DD">
      <w:pPr>
        <w:pStyle w:val="ListParagraph"/>
        <w:numPr>
          <w:ilvl w:val="0"/>
          <w:numId w:val="10"/>
        </w:numPr>
        <w:spacing w:line="264" w:lineRule="auto"/>
        <w:rPr>
          <w:color w:val="000000" w:themeColor="text1"/>
          <w:sz w:val="24"/>
        </w:rPr>
      </w:pPr>
      <w:r w:rsidRPr="00A840DD">
        <w:rPr>
          <w:color w:val="000000" w:themeColor="text1"/>
          <w:sz w:val="24"/>
        </w:rPr>
        <w:t>Maintained and turbo shoot hardware and software Related problem</w:t>
      </w:r>
    </w:p>
    <w:p w:rsidR="008977FF" w:rsidRPr="00F610BD" w:rsidRDefault="00E016CB" w:rsidP="008977FF">
      <w:pPr>
        <w:pStyle w:val="NoSpacing"/>
        <w:rPr>
          <w:bCs/>
          <w:sz w:val="24"/>
        </w:rPr>
      </w:pPr>
      <w:r w:rsidRPr="00F610BD">
        <w:rPr>
          <w:rFonts w:asciiTheme="majorHAnsi" w:eastAsiaTheme="majorEastAsia" w:hAnsiTheme="majorHAnsi" w:cstheme="majorBidi"/>
          <w:bCs/>
          <w:spacing w:val="24"/>
          <w:sz w:val="24"/>
        </w:rPr>
        <w:t>Computer Teacher</w:t>
      </w:r>
      <w:r w:rsidR="008977FF" w:rsidRPr="00F610BD">
        <w:rPr>
          <w:rFonts w:asciiTheme="majorHAnsi" w:eastAsiaTheme="majorEastAsia" w:hAnsiTheme="majorHAnsi" w:cstheme="majorBidi"/>
          <w:bCs/>
          <w:color w:val="93A299" w:themeColor="accent1"/>
          <w:spacing w:val="24"/>
          <w:sz w:val="24"/>
        </w:rPr>
        <w:t>▪</w:t>
      </w:r>
      <w:r w:rsidR="008977FF" w:rsidRPr="00F610BD">
        <w:rPr>
          <w:bCs/>
          <w:sz w:val="24"/>
        </w:rPr>
        <w:t>01-</w:t>
      </w:r>
      <w:r w:rsidR="00C960E3" w:rsidRPr="00F610BD">
        <w:rPr>
          <w:bCs/>
          <w:sz w:val="24"/>
        </w:rPr>
        <w:t>SEP</w:t>
      </w:r>
      <w:r w:rsidR="00AD69DC" w:rsidRPr="00F610BD">
        <w:rPr>
          <w:bCs/>
          <w:sz w:val="24"/>
        </w:rPr>
        <w:t>-20</w:t>
      </w:r>
      <w:r w:rsidR="008977FF" w:rsidRPr="00F610BD">
        <w:rPr>
          <w:bCs/>
          <w:sz w:val="24"/>
        </w:rPr>
        <w:t>1</w:t>
      </w:r>
      <w:r w:rsidR="008C7288" w:rsidRPr="00F610BD">
        <w:rPr>
          <w:bCs/>
          <w:sz w:val="24"/>
        </w:rPr>
        <w:t>3</w:t>
      </w:r>
      <w:r w:rsidR="008977FF" w:rsidRPr="00F610BD">
        <w:rPr>
          <w:bCs/>
          <w:sz w:val="24"/>
        </w:rPr>
        <w:t xml:space="preserve"> – </w:t>
      </w:r>
      <w:r w:rsidR="00284B66" w:rsidRPr="00F610BD">
        <w:rPr>
          <w:bCs/>
          <w:sz w:val="24"/>
        </w:rPr>
        <w:t>01-JAN-2014</w:t>
      </w:r>
    </w:p>
    <w:p w:rsidR="008977FF" w:rsidRPr="00F610BD" w:rsidRDefault="00BB3497" w:rsidP="008977FF">
      <w:pPr>
        <w:spacing w:line="264" w:lineRule="auto"/>
        <w:rPr>
          <w:bCs/>
          <w:color w:val="564B3C" w:themeColor="text2"/>
          <w:sz w:val="24"/>
        </w:rPr>
      </w:pPr>
      <w:r w:rsidRPr="00F610BD">
        <w:rPr>
          <w:bCs/>
          <w:color w:val="564B3C" w:themeColor="text2"/>
          <w:spacing w:val="24"/>
          <w:sz w:val="24"/>
        </w:rPr>
        <w:t>LBSTI</w:t>
      </w:r>
      <w:r w:rsidR="008977FF" w:rsidRPr="00F610BD">
        <w:rPr>
          <w:rFonts w:asciiTheme="majorHAnsi" w:eastAsiaTheme="majorEastAsia" w:hAnsiTheme="majorHAnsi" w:cstheme="majorBidi"/>
          <w:bCs/>
          <w:color w:val="564B3C" w:themeColor="text2"/>
          <w:spacing w:val="24"/>
          <w:sz w:val="24"/>
        </w:rPr>
        <w:t xml:space="preserve">▪ </w:t>
      </w:r>
      <w:r w:rsidRPr="00F610BD">
        <w:rPr>
          <w:rFonts w:asciiTheme="majorHAnsi" w:eastAsiaTheme="majorEastAsia" w:hAnsiTheme="majorHAnsi" w:cstheme="majorBidi"/>
          <w:bCs/>
          <w:color w:val="564B3C" w:themeColor="text2"/>
          <w:spacing w:val="24"/>
          <w:sz w:val="24"/>
        </w:rPr>
        <w:t xml:space="preserve">Munirika, </w:t>
      </w:r>
      <w:r w:rsidR="006C4821" w:rsidRPr="00F610BD">
        <w:rPr>
          <w:rFonts w:asciiTheme="majorHAnsi" w:eastAsiaTheme="majorEastAsia" w:hAnsiTheme="majorHAnsi" w:cstheme="majorBidi"/>
          <w:bCs/>
          <w:color w:val="564B3C" w:themeColor="text2"/>
          <w:spacing w:val="24"/>
          <w:sz w:val="24"/>
        </w:rPr>
        <w:t>Uttam Nagar</w:t>
      </w:r>
      <w:r w:rsidR="00CA43F1" w:rsidRPr="00F610BD">
        <w:rPr>
          <w:rFonts w:asciiTheme="majorHAnsi" w:eastAsiaTheme="majorEastAsia" w:hAnsiTheme="majorHAnsi" w:cstheme="majorBidi"/>
          <w:bCs/>
          <w:color w:val="564B3C" w:themeColor="text2"/>
          <w:spacing w:val="24"/>
          <w:sz w:val="24"/>
        </w:rPr>
        <w:t>, Dwarka Mod</w:t>
      </w:r>
      <w:r w:rsidR="006C4821" w:rsidRPr="00F610BD">
        <w:rPr>
          <w:rFonts w:asciiTheme="majorHAnsi" w:eastAsiaTheme="majorEastAsia" w:hAnsiTheme="majorHAnsi" w:cstheme="majorBidi"/>
          <w:bCs/>
          <w:color w:val="564B3C" w:themeColor="text2"/>
          <w:spacing w:val="24"/>
          <w:sz w:val="24"/>
        </w:rPr>
        <w:t>, NEW DELH</w:t>
      </w:r>
      <w:r w:rsidR="00644411" w:rsidRPr="00F610BD">
        <w:rPr>
          <w:rFonts w:asciiTheme="majorHAnsi" w:eastAsiaTheme="majorEastAsia" w:hAnsiTheme="majorHAnsi" w:cstheme="majorBidi"/>
          <w:bCs/>
          <w:color w:val="564B3C" w:themeColor="text2"/>
          <w:spacing w:val="24"/>
          <w:sz w:val="24"/>
        </w:rPr>
        <w:t>I</w:t>
      </w:r>
    </w:p>
    <w:p w:rsidR="008977FF" w:rsidRPr="00F610BD" w:rsidRDefault="00971C5F" w:rsidP="00A840DD">
      <w:pPr>
        <w:pStyle w:val="ListParagraph"/>
        <w:numPr>
          <w:ilvl w:val="0"/>
          <w:numId w:val="9"/>
        </w:numPr>
        <w:spacing w:line="264" w:lineRule="auto"/>
        <w:rPr>
          <w:bCs/>
          <w:color w:val="000000" w:themeColor="text1"/>
          <w:sz w:val="24"/>
        </w:rPr>
      </w:pPr>
      <w:r w:rsidRPr="00F610BD">
        <w:rPr>
          <w:bCs/>
          <w:color w:val="000000" w:themeColor="text1"/>
          <w:sz w:val="24"/>
        </w:rPr>
        <w:t>Teach Computer Language</w:t>
      </w:r>
      <w:r w:rsidR="00CA43F1" w:rsidRPr="00F610BD">
        <w:rPr>
          <w:bCs/>
          <w:color w:val="000000" w:themeColor="text1"/>
          <w:sz w:val="24"/>
        </w:rPr>
        <w:t>, All Computer Subject</w:t>
      </w:r>
    </w:p>
    <w:p w:rsidR="007423C3" w:rsidRDefault="007423C3" w:rsidP="00F610BD">
      <w:pPr>
        <w:pStyle w:val="NoSpacing"/>
        <w:rPr>
          <w:rFonts w:asciiTheme="majorHAnsi" w:eastAsiaTheme="majorEastAsia" w:hAnsiTheme="majorHAnsi" w:cstheme="majorBidi"/>
          <w:b/>
          <w:spacing w:val="24"/>
          <w:sz w:val="24"/>
        </w:rPr>
      </w:pPr>
    </w:p>
    <w:p w:rsidR="007423C3" w:rsidRDefault="007423C3" w:rsidP="00F610BD">
      <w:pPr>
        <w:pStyle w:val="NoSpacing"/>
        <w:rPr>
          <w:rFonts w:asciiTheme="majorHAnsi" w:eastAsiaTheme="majorEastAsia" w:hAnsiTheme="majorHAnsi" w:cstheme="majorBidi"/>
          <w:b/>
          <w:spacing w:val="24"/>
          <w:sz w:val="24"/>
        </w:rPr>
      </w:pPr>
    </w:p>
    <w:p w:rsidR="007423C3" w:rsidRDefault="007423C3" w:rsidP="00F610BD">
      <w:pPr>
        <w:pStyle w:val="NoSpacing"/>
        <w:rPr>
          <w:rFonts w:asciiTheme="majorHAnsi" w:eastAsiaTheme="majorEastAsia" w:hAnsiTheme="majorHAnsi" w:cstheme="majorBidi"/>
          <w:b/>
          <w:spacing w:val="24"/>
          <w:sz w:val="24"/>
        </w:rPr>
      </w:pPr>
    </w:p>
    <w:p w:rsidR="00F610BD" w:rsidRPr="00490525" w:rsidRDefault="00F610BD" w:rsidP="00F610BD">
      <w:pPr>
        <w:pStyle w:val="NoSpacing"/>
        <w:rPr>
          <w:sz w:val="24"/>
        </w:rPr>
      </w:pPr>
      <w:r w:rsidRPr="00670192">
        <w:rPr>
          <w:rFonts w:asciiTheme="majorHAnsi" w:eastAsiaTheme="majorEastAsia" w:hAnsiTheme="majorHAnsi" w:cstheme="majorBidi"/>
          <w:b/>
          <w:spacing w:val="24"/>
          <w:sz w:val="24"/>
        </w:rPr>
        <w:t>Computer Teacher</w:t>
      </w:r>
      <w:r w:rsidRPr="00490525">
        <w:rPr>
          <w:rFonts w:asciiTheme="majorHAnsi" w:eastAsiaTheme="majorEastAsia" w:hAnsiTheme="majorHAnsi" w:cstheme="majorBidi"/>
          <w:color w:val="93A299" w:themeColor="accent1"/>
          <w:spacing w:val="24"/>
          <w:sz w:val="24"/>
        </w:rPr>
        <w:t>▪</w:t>
      </w:r>
      <w:r w:rsidRPr="00490525">
        <w:rPr>
          <w:sz w:val="24"/>
        </w:rPr>
        <w:t>01-</w:t>
      </w:r>
      <w:r>
        <w:rPr>
          <w:sz w:val="24"/>
        </w:rPr>
        <w:t>Feb</w:t>
      </w:r>
      <w:r w:rsidRPr="00490525">
        <w:rPr>
          <w:sz w:val="24"/>
        </w:rPr>
        <w:t>-201</w:t>
      </w:r>
      <w:r>
        <w:rPr>
          <w:sz w:val="24"/>
        </w:rPr>
        <w:t>4</w:t>
      </w:r>
      <w:r w:rsidRPr="00490525">
        <w:rPr>
          <w:sz w:val="24"/>
        </w:rPr>
        <w:t xml:space="preserve"> – </w:t>
      </w:r>
      <w:r w:rsidR="006347E2">
        <w:rPr>
          <w:sz w:val="24"/>
        </w:rPr>
        <w:t>2015</w:t>
      </w:r>
    </w:p>
    <w:p w:rsidR="00F610BD" w:rsidRPr="00490525" w:rsidRDefault="00F610BD" w:rsidP="00F610BD">
      <w:pPr>
        <w:spacing w:line="264" w:lineRule="auto"/>
        <w:rPr>
          <w:color w:val="564B3C" w:themeColor="text2"/>
          <w:sz w:val="24"/>
        </w:rPr>
      </w:pPr>
      <w:r w:rsidRPr="00A840DD">
        <w:rPr>
          <w:b/>
          <w:color w:val="564B3C" w:themeColor="text2"/>
          <w:spacing w:val="24"/>
          <w:sz w:val="24"/>
        </w:rPr>
        <w:t>LBSTI</w:t>
      </w:r>
      <w:r w:rsidRPr="00490525">
        <w:rPr>
          <w:rFonts w:asciiTheme="majorHAnsi" w:eastAsiaTheme="majorEastAsia" w:hAnsiTheme="majorHAnsi" w:cstheme="majorBidi"/>
          <w:color w:val="564B3C" w:themeColor="text2"/>
          <w:spacing w:val="24"/>
          <w:sz w:val="24"/>
        </w:rPr>
        <w:t xml:space="preserve">▪ </w:t>
      </w:r>
      <w:r>
        <w:rPr>
          <w:rFonts w:asciiTheme="majorHAnsi" w:eastAsiaTheme="majorEastAsia" w:hAnsiTheme="majorHAnsi" w:cstheme="majorBidi"/>
          <w:color w:val="564B3C" w:themeColor="text2"/>
          <w:spacing w:val="24"/>
          <w:sz w:val="24"/>
        </w:rPr>
        <w:t>Gandhi chowk, Dwarka Mod</w:t>
      </w:r>
      <w:r w:rsidRPr="00490525">
        <w:rPr>
          <w:rFonts w:asciiTheme="majorHAnsi" w:eastAsiaTheme="majorEastAsia" w:hAnsiTheme="majorHAnsi" w:cstheme="majorBidi"/>
          <w:color w:val="564B3C" w:themeColor="text2"/>
          <w:spacing w:val="24"/>
          <w:sz w:val="24"/>
        </w:rPr>
        <w:t>, NEW DELHI</w:t>
      </w:r>
    </w:p>
    <w:p w:rsidR="00E7761C" w:rsidRDefault="00F610BD" w:rsidP="00EA1BC0">
      <w:pPr>
        <w:pStyle w:val="ListParagraph"/>
        <w:numPr>
          <w:ilvl w:val="0"/>
          <w:numId w:val="9"/>
        </w:numPr>
        <w:spacing w:line="264" w:lineRule="auto"/>
        <w:rPr>
          <w:b/>
          <w:color w:val="000000" w:themeColor="text1"/>
          <w:sz w:val="24"/>
        </w:rPr>
      </w:pPr>
      <w:r w:rsidRPr="00A840DD">
        <w:rPr>
          <w:b/>
          <w:color w:val="000000" w:themeColor="text1"/>
          <w:sz w:val="24"/>
        </w:rPr>
        <w:t>Teach Computer Language, All Computer Subject</w:t>
      </w:r>
    </w:p>
    <w:p w:rsidR="007423C3" w:rsidRPr="007423C3" w:rsidRDefault="007423C3" w:rsidP="007423C3">
      <w:pPr>
        <w:pStyle w:val="ListParagraph"/>
        <w:spacing w:line="264" w:lineRule="auto"/>
        <w:ind w:firstLine="0"/>
        <w:rPr>
          <w:b/>
          <w:color w:val="000000" w:themeColor="text1"/>
          <w:sz w:val="24"/>
        </w:rPr>
      </w:pPr>
    </w:p>
    <w:p w:rsidR="00140E99" w:rsidRPr="00140E99" w:rsidRDefault="00290701" w:rsidP="00EA1BC0">
      <w:pPr>
        <w:pStyle w:val="SectionHeading"/>
        <w:rPr>
          <w:rFonts w:ascii="Cambria" w:hAnsi="Cambria" w:cs="Cambria"/>
          <w:color w:val="000000"/>
          <w:sz w:val="32"/>
          <w:szCs w:val="24"/>
        </w:rPr>
      </w:pPr>
      <w:r>
        <w:rPr>
          <w:sz w:val="32"/>
        </w:rPr>
        <w:t>Hobby</w:t>
      </w:r>
    </w:p>
    <w:p w:rsidR="00290701" w:rsidRPr="00490525" w:rsidRDefault="00707B54" w:rsidP="00290701">
      <w:pPr>
        <w:pStyle w:val="Default"/>
        <w:rPr>
          <w:sz w:val="28"/>
          <w:szCs w:val="20"/>
        </w:rPr>
      </w:pPr>
      <w:r w:rsidRPr="00490525">
        <w:rPr>
          <w:sz w:val="28"/>
          <w:szCs w:val="20"/>
        </w:rPr>
        <w:t>Play</w:t>
      </w:r>
      <w:r w:rsidR="00290701" w:rsidRPr="00490525">
        <w:rPr>
          <w:sz w:val="28"/>
          <w:szCs w:val="20"/>
        </w:rPr>
        <w:t xml:space="preserve"> guitar, Body Building </w:t>
      </w:r>
    </w:p>
    <w:p w:rsidR="006770AC" w:rsidRDefault="006770AC" w:rsidP="009B05DA">
      <w:pPr>
        <w:spacing w:line="264" w:lineRule="auto"/>
        <w:ind w:left="360"/>
        <w:contextualSpacing/>
        <w:rPr>
          <w:color w:val="40382D" w:themeColor="text2" w:themeShade="BF"/>
          <w:sz w:val="24"/>
        </w:rPr>
      </w:pPr>
    </w:p>
    <w:p w:rsidR="006770AC" w:rsidRPr="00290701" w:rsidRDefault="00F3449B" w:rsidP="00290701">
      <w:pPr>
        <w:pStyle w:val="Default"/>
        <w:rPr>
          <w:b/>
          <w:sz w:val="28"/>
          <w:szCs w:val="20"/>
        </w:rPr>
      </w:pPr>
      <w:r w:rsidRPr="00290701">
        <w:rPr>
          <w:b/>
          <w:sz w:val="32"/>
        </w:rPr>
        <w:t>Education</w:t>
      </w:r>
      <w:r w:rsidR="00290701" w:rsidRPr="00290701">
        <w:rPr>
          <w:b/>
          <w:sz w:val="28"/>
          <w:szCs w:val="20"/>
        </w:rPr>
        <w:t xml:space="preserve"> </w:t>
      </w:r>
    </w:p>
    <w:p w:rsidR="006770AC" w:rsidRPr="00606A38" w:rsidRDefault="00D73A5B" w:rsidP="008C2963">
      <w:pPr>
        <w:rPr>
          <w:b/>
          <w:bCs/>
          <w:sz w:val="22"/>
        </w:rPr>
      </w:pPr>
      <w:r w:rsidRPr="00606A38">
        <w:rPr>
          <w:b/>
          <w:bCs/>
          <w:sz w:val="22"/>
        </w:rPr>
        <w:t>RGCCT, JABALPUR BCA</w:t>
      </w:r>
      <w:r w:rsidR="00CA43F1" w:rsidRPr="00606A38">
        <w:rPr>
          <w:b/>
          <w:bCs/>
          <w:sz w:val="22"/>
        </w:rPr>
        <w:t xml:space="preserve"> </w:t>
      </w:r>
      <w:r w:rsidRPr="00606A38">
        <w:rPr>
          <w:b/>
          <w:bCs/>
          <w:sz w:val="22"/>
        </w:rPr>
        <w:t>at 2008 form MCRPV Bhopal University at first division with 60% Marks.</w:t>
      </w:r>
    </w:p>
    <w:p w:rsidR="006770AC" w:rsidRPr="00490525" w:rsidRDefault="008C272E">
      <w:pPr>
        <w:pStyle w:val="SectionHeading"/>
        <w:rPr>
          <w:sz w:val="32"/>
        </w:rPr>
      </w:pPr>
      <w:r w:rsidRPr="00490525">
        <w:rPr>
          <w:sz w:val="32"/>
        </w:rPr>
        <w:t>Communication</w:t>
      </w:r>
    </w:p>
    <w:p w:rsidR="006770AC" w:rsidRPr="00490525" w:rsidRDefault="008C272E">
      <w:pPr>
        <w:tabs>
          <w:tab w:val="left" w:pos="2670"/>
        </w:tabs>
        <w:spacing w:after="0" w:line="240" w:lineRule="auto"/>
        <w:rPr>
          <w:color w:val="000000" w:themeColor="text1"/>
          <w:sz w:val="24"/>
        </w:rPr>
      </w:pPr>
      <w:r w:rsidRPr="00490525">
        <w:rPr>
          <w:rFonts w:ascii="Cambria" w:hAnsi="Cambria" w:cs="Cambria"/>
          <w:color w:val="000000"/>
          <w:sz w:val="32"/>
          <w:szCs w:val="24"/>
        </w:rPr>
        <w:t>With English, Work as Team, work with responsibility.</w:t>
      </w:r>
    </w:p>
    <w:sectPr w:rsidR="006770AC" w:rsidRPr="00490525" w:rsidSect="002B1EAA">
      <w:footerReference w:type="default" r:id="rId42"/>
      <w:headerReference w:type="first" r:id="rId43"/>
      <w:type w:val="continuous"/>
      <w:pgSz w:w="12240" w:h="15840"/>
      <w:pgMar w:top="1080" w:right="1080" w:bottom="1080" w:left="1080" w:header="720" w:footer="720" w:gutter="0"/>
      <w:pgBorders w:offsetFrom="page">
        <w:top w:val="single" w:sz="8" w:space="24" w:color="93A299" w:themeColor="accent1"/>
        <w:left w:val="single" w:sz="8" w:space="24" w:color="93A299" w:themeColor="accent1"/>
        <w:bottom w:val="single" w:sz="8" w:space="24" w:color="93A299" w:themeColor="accent1"/>
        <w:right w:val="single" w:sz="8" w:space="24" w:color="93A299" w:themeColor="accent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2B8" w:rsidRDefault="003362B8">
      <w:pPr>
        <w:spacing w:after="0" w:line="240" w:lineRule="auto"/>
      </w:pPr>
      <w:r>
        <w:separator/>
      </w:r>
    </w:p>
  </w:endnote>
  <w:endnote w:type="continuationSeparator" w:id="0">
    <w:p w:rsidR="003362B8" w:rsidRDefault="00336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0AC" w:rsidRDefault="003362B8">
    <w:pPr>
      <w:pStyle w:val="Footer"/>
    </w:pPr>
    <w:r>
      <w:rPr>
        <w:noProof/>
        <w:color w:val="93A299" w:themeColor="accent1"/>
      </w:rPr>
      <w:pict>
        <v:roundrect id="Bkgd: 1" o:spid="_x0000_s2055" style="position:absolute;margin-left:0;margin-top:0;width:588.75pt;height:763.5pt;z-index:-251653120;visibility:visible;mso-width-percent:962;mso-height-percent:964;mso-position-horizontal:center;mso-position-horizontal-relative:page;mso-position-vertical:center;mso-position-vertical-relative:page;mso-width-percent:962;mso-height-percent:964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<v:fill r:id="rId1" o:title="" recolor="t" rotate="t" type="tile"/>
          <v:imagedata recolortarget="white [2257]"/>
          <v:textbox inset="2.53903mm,1.2695mm,2.53903mm,1.2695mm">
            <w:txbxContent>
              <w:p w:rsidR="006770AC" w:rsidRDefault="006770AC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oundrect>
      </w:pict>
    </w:r>
    <w:r>
      <w:rPr>
        <w:noProof/>
        <w:color w:val="93A299" w:themeColor="accent1"/>
      </w:rPr>
      <w:pict>
        <v:rect id="Bkgd: 2" o:spid="_x0000_s2054" style="position:absolute;margin-left:0;margin-top:0;width:507.8pt;height:673.9pt;z-index:-251652096;visibility:visible;mso-width-percent:1085;mso-height-percent:104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<v:fill opacity="54484f"/>
          <v:textbox inset="2.53903mm,1.2695mm,2.53903mm,1.2695mm">
            <w:txbxContent>
              <w:p w:rsidR="006770AC" w:rsidRDefault="006770AC">
                <w:pPr>
                  <w:rPr>
                    <w:rFonts w:eastAsia="Times New Roman"/>
                  </w:rPr>
                </w:pPr>
              </w:p>
            </w:txbxContent>
          </v:textbox>
          <w10:wrap anchorx="margin" anchory="margin"/>
        </v:rect>
      </w:pict>
    </w:r>
    <w:r>
      <w:rPr>
        <w:noProof/>
        <w:color w:val="93A299" w:themeColor="accent1"/>
      </w:rPr>
      <w:pict>
        <v:rect id="Bkgd: 3" o:spid="_x0000_s2053" style="position:absolute;margin-left:0;margin-top:0;width:488.1pt;height:9in;z-index:-251651072;visibility:visible;mso-width-percent:1043;mso-height-percent:100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<v:stroke linestyle="thinThin"/>
          <v:textbox inset="2.53903mm,1.2695mm,2.53903mm,1.2695mm">
            <w:txbxContent>
              <w:p w:rsidR="006770AC" w:rsidRDefault="006770AC">
                <w:pPr>
                  <w:rPr>
                    <w:rFonts w:eastAsia="Times New Roman"/>
                  </w:rPr>
                </w:pPr>
              </w:p>
            </w:txbxContent>
          </v:textbox>
          <w10:wrap anchorx="margin" anchory="margin"/>
        </v:rect>
      </w:pict>
    </w:r>
    <w:r>
      <w:rPr>
        <w:noProof/>
        <w:color w:val="93A299" w:themeColor="accent1"/>
      </w:rPr>
      <w:pict>
        <v:rect id="Date" o:spid="_x0000_s2052" style="position:absolute;margin-left:0;margin-top:0;width:482.5pt;height:19.4pt;z-index:251666432;visibility:visible;mso-width-percent:1031;mso-top-percent:1000;mso-position-horizontal:center;mso-position-horizontal-relative:margin;mso-position-vertical-relative:margin;mso-width-percent:1031;mso-top-percent:10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<v:textbox inset="0,0,0,0">
            <w:txbxContent>
              <w:p w:rsidR="006770AC" w:rsidRDefault="003362B8">
                <w:pPr>
                  <w:spacing w:after="0" w:line="240" w:lineRule="auto"/>
                  <w:jc w:val="center"/>
                  <w:rPr>
                    <w:color w:val="A6A6A6" w:themeColor="background1" w:themeShade="A6"/>
                    <w:sz w:val="18"/>
                    <w:szCs w:val="18"/>
                  </w:rPr>
                </w:pPr>
                <w:sdt>
                  <w:sdtPr>
                    <w:rPr>
                      <w:color w:val="A6A6A6" w:themeColor="background1" w:themeShade="A6"/>
                      <w:sz w:val="18"/>
                      <w:szCs w:val="18"/>
                    </w:rPr>
                    <w:alias w:val="Author"/>
                    <w:id w:val="-1660617785"/>
                    <w:placeholder>
                      <w:docPart w:val="9F0E7693058B4D8F8036BE1346F3FC05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B824F2">
                      <w:rPr>
                        <w:color w:val="A6A6A6" w:themeColor="background1" w:themeShade="A6"/>
                        <w:sz w:val="18"/>
                        <w:szCs w:val="18"/>
                      </w:rPr>
                      <w:t>AAYUSH JAISWAL</w:t>
                    </w:r>
                  </w:sdtContent>
                </w:sdt>
                <w:r w:rsidR="00F3449B">
                  <w:rPr>
                    <w:color w:val="A6A6A6" w:themeColor="background1" w:themeShade="A6"/>
                    <w:sz w:val="18"/>
                    <w:szCs w:val="18"/>
                  </w:rPr>
                  <w:t xml:space="preserve">  Page </w:t>
                </w:r>
                <w:r w:rsidR="00755EF5">
                  <w:rPr>
                    <w:color w:val="A6A6A6" w:themeColor="background1" w:themeShade="A6"/>
                    <w:sz w:val="18"/>
                    <w:szCs w:val="18"/>
                  </w:rPr>
                  <w:fldChar w:fldCharType="begin"/>
                </w:r>
                <w:r w:rsidR="00F3449B">
                  <w:rPr>
                    <w:color w:val="A6A6A6" w:themeColor="background1" w:themeShade="A6"/>
                    <w:sz w:val="18"/>
                    <w:szCs w:val="18"/>
                  </w:rPr>
                  <w:instrText xml:space="preserve"> PAGE   \* MERGEFORMAT </w:instrText>
                </w:r>
                <w:r w:rsidR="00755EF5">
                  <w:rPr>
                    <w:color w:val="A6A6A6" w:themeColor="background1" w:themeShade="A6"/>
                    <w:sz w:val="18"/>
                    <w:szCs w:val="18"/>
                  </w:rPr>
                  <w:fldChar w:fldCharType="separate"/>
                </w:r>
                <w:r w:rsidR="00AE03FA">
                  <w:rPr>
                    <w:noProof/>
                    <w:color w:val="A6A6A6" w:themeColor="background1" w:themeShade="A6"/>
                    <w:sz w:val="18"/>
                    <w:szCs w:val="18"/>
                  </w:rPr>
                  <w:t>7</w:t>
                </w:r>
                <w:r w:rsidR="00755EF5">
                  <w:rPr>
                    <w:noProof/>
                    <w:color w:val="A6A6A6" w:themeColor="background1" w:themeShade="A6"/>
                    <w:sz w:val="18"/>
                    <w:szCs w:val="1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2B8" w:rsidRDefault="003362B8">
      <w:pPr>
        <w:spacing w:after="0" w:line="240" w:lineRule="auto"/>
      </w:pPr>
      <w:r>
        <w:separator/>
      </w:r>
    </w:p>
  </w:footnote>
  <w:footnote w:type="continuationSeparator" w:id="0">
    <w:p w:rsidR="003362B8" w:rsidRDefault="003362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0AC" w:rsidRDefault="003362B8">
    <w:pPr>
      <w:pStyle w:val="Header"/>
    </w:pPr>
    <w:r>
      <w:rPr>
        <w:noProof/>
      </w:rPr>
      <w:pict>
        <v:roundrect id="Rounded Rectangle 17" o:spid="_x0000_s2051" style="position:absolute;margin-left:0;margin-top:0;width:588.75pt;height:763.5pt;z-index:-251657216;visibility:visible;mso-width-percent:962;mso-height-percent:964;mso-position-horizontal:center;mso-position-horizontal-relative:page;mso-position-vertical:center;mso-position-vertical-relative:page;mso-width-percent:962;mso-height-percent:964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<v:fill r:id="rId1" o:title="" recolor="t" rotate="t" type="tile"/>
          <v:imagedata recolortarget="white [2257]"/>
          <v:textbox inset="0,0,0,0"/>
          <w10:wrap anchorx="page" anchory="page"/>
        </v:roundrect>
      </w:pict>
    </w:r>
    <w:r>
      <w:rPr>
        <w:noProof/>
      </w:rPr>
      <w:pict>
        <v:rect id="Rectangle 19" o:spid="_x0000_s2050" style="position:absolute;margin-left:0;margin-top:0;width:546.85pt;height:711.35pt;z-index:-251656192;visibility:visible;mso-width-percent:1085;mso-height-percent:104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<v:fill opacity="54484f"/>
          <v:textbox inset="0,0,0,0"/>
          <w10:wrap anchorx="margin" anchory="margin"/>
        </v:rect>
      </w:pict>
    </w:r>
    <w:r>
      <w:rPr>
        <w:noProof/>
      </w:rPr>
      <w:pict>
        <v:rect id="Rectangle 21" o:spid="_x0000_s2049" style="position:absolute;margin-left:0;margin-top:0;width:529.7pt;height:689.45pt;z-index:-251655168;visibility:visible;mso-width-percent:1051;mso-height-percent:1008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<v:stroke linestyle="thinThin"/>
          <v:textbox inset="2.53903mm,1.2695mm,2.53903mm,1.2695mm"/>
          <w10:wrap anchorx="margin" anchory="margin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B32BD"/>
    <w:multiLevelType w:val="hybridMultilevel"/>
    <w:tmpl w:val="7AAC8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B502E"/>
    <w:multiLevelType w:val="hybridMultilevel"/>
    <w:tmpl w:val="7CF42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F7D30"/>
    <w:multiLevelType w:val="hybridMultilevel"/>
    <w:tmpl w:val="0A4EA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C3D36"/>
    <w:multiLevelType w:val="hybridMultilevel"/>
    <w:tmpl w:val="DC2C3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24F2"/>
    <w:rsid w:val="00005DB7"/>
    <w:rsid w:val="0001123F"/>
    <w:rsid w:val="0002002B"/>
    <w:rsid w:val="000203A0"/>
    <w:rsid w:val="00034D6C"/>
    <w:rsid w:val="00037709"/>
    <w:rsid w:val="0003778E"/>
    <w:rsid w:val="000465C5"/>
    <w:rsid w:val="00056806"/>
    <w:rsid w:val="00065AA3"/>
    <w:rsid w:val="0007788C"/>
    <w:rsid w:val="000C19E2"/>
    <w:rsid w:val="000C48AF"/>
    <w:rsid w:val="000F0844"/>
    <w:rsid w:val="000F78CF"/>
    <w:rsid w:val="00100BB6"/>
    <w:rsid w:val="00104F15"/>
    <w:rsid w:val="00123974"/>
    <w:rsid w:val="00124A9B"/>
    <w:rsid w:val="00140E99"/>
    <w:rsid w:val="0016382A"/>
    <w:rsid w:val="0017609A"/>
    <w:rsid w:val="00176A7F"/>
    <w:rsid w:val="00181989"/>
    <w:rsid w:val="00197830"/>
    <w:rsid w:val="001A2636"/>
    <w:rsid w:val="001B25FE"/>
    <w:rsid w:val="001B7916"/>
    <w:rsid w:val="001D2E36"/>
    <w:rsid w:val="001D40AD"/>
    <w:rsid w:val="001E67C5"/>
    <w:rsid w:val="001F30AB"/>
    <w:rsid w:val="001F4374"/>
    <w:rsid w:val="001F713A"/>
    <w:rsid w:val="00201CC1"/>
    <w:rsid w:val="00204117"/>
    <w:rsid w:val="00211BCE"/>
    <w:rsid w:val="002163A5"/>
    <w:rsid w:val="0025126C"/>
    <w:rsid w:val="00263FA7"/>
    <w:rsid w:val="00264C6E"/>
    <w:rsid w:val="00276E5E"/>
    <w:rsid w:val="00284B66"/>
    <w:rsid w:val="00285DE4"/>
    <w:rsid w:val="00290701"/>
    <w:rsid w:val="00290B52"/>
    <w:rsid w:val="002A451F"/>
    <w:rsid w:val="002B08A1"/>
    <w:rsid w:val="002B18BD"/>
    <w:rsid w:val="002B1EAA"/>
    <w:rsid w:val="002B20AC"/>
    <w:rsid w:val="002C089F"/>
    <w:rsid w:val="002D2152"/>
    <w:rsid w:val="002D320F"/>
    <w:rsid w:val="002D7A9C"/>
    <w:rsid w:val="002F4E5C"/>
    <w:rsid w:val="00301D59"/>
    <w:rsid w:val="003079FA"/>
    <w:rsid w:val="003114FB"/>
    <w:rsid w:val="00317926"/>
    <w:rsid w:val="00333A1E"/>
    <w:rsid w:val="003362B8"/>
    <w:rsid w:val="003654A2"/>
    <w:rsid w:val="00367281"/>
    <w:rsid w:val="00373540"/>
    <w:rsid w:val="0039590F"/>
    <w:rsid w:val="00396EFF"/>
    <w:rsid w:val="003A0DFF"/>
    <w:rsid w:val="003A5F4C"/>
    <w:rsid w:val="003E3EB6"/>
    <w:rsid w:val="003F3109"/>
    <w:rsid w:val="003F3452"/>
    <w:rsid w:val="003F3B2F"/>
    <w:rsid w:val="003F682E"/>
    <w:rsid w:val="00400B6E"/>
    <w:rsid w:val="004027EB"/>
    <w:rsid w:val="00402A6E"/>
    <w:rsid w:val="004175A2"/>
    <w:rsid w:val="004438BA"/>
    <w:rsid w:val="00454274"/>
    <w:rsid w:val="004750B6"/>
    <w:rsid w:val="00475A64"/>
    <w:rsid w:val="004762D7"/>
    <w:rsid w:val="00490525"/>
    <w:rsid w:val="0049383E"/>
    <w:rsid w:val="004938BC"/>
    <w:rsid w:val="004C0A28"/>
    <w:rsid w:val="004D28FA"/>
    <w:rsid w:val="004D42A0"/>
    <w:rsid w:val="004E2584"/>
    <w:rsid w:val="004E7BD0"/>
    <w:rsid w:val="004F343A"/>
    <w:rsid w:val="00504219"/>
    <w:rsid w:val="00505259"/>
    <w:rsid w:val="00506B62"/>
    <w:rsid w:val="00514374"/>
    <w:rsid w:val="0053239C"/>
    <w:rsid w:val="0054577D"/>
    <w:rsid w:val="005512DD"/>
    <w:rsid w:val="00555D96"/>
    <w:rsid w:val="00575FEF"/>
    <w:rsid w:val="00587C15"/>
    <w:rsid w:val="005E2D4F"/>
    <w:rsid w:val="005F0042"/>
    <w:rsid w:val="005F2FB6"/>
    <w:rsid w:val="005F4BEC"/>
    <w:rsid w:val="005F6C6B"/>
    <w:rsid w:val="00606A38"/>
    <w:rsid w:val="006334BF"/>
    <w:rsid w:val="006347E2"/>
    <w:rsid w:val="006409E9"/>
    <w:rsid w:val="00644411"/>
    <w:rsid w:val="0065038C"/>
    <w:rsid w:val="0066388F"/>
    <w:rsid w:val="00667B49"/>
    <w:rsid w:val="00670192"/>
    <w:rsid w:val="006770AC"/>
    <w:rsid w:val="0068367C"/>
    <w:rsid w:val="006853AE"/>
    <w:rsid w:val="00691E57"/>
    <w:rsid w:val="006A3A02"/>
    <w:rsid w:val="006B3D05"/>
    <w:rsid w:val="006C4821"/>
    <w:rsid w:val="006C53FE"/>
    <w:rsid w:val="006F5DEE"/>
    <w:rsid w:val="00704F0D"/>
    <w:rsid w:val="00707B54"/>
    <w:rsid w:val="00707EE5"/>
    <w:rsid w:val="00712C07"/>
    <w:rsid w:val="00714741"/>
    <w:rsid w:val="00716DA1"/>
    <w:rsid w:val="007278A1"/>
    <w:rsid w:val="007310F8"/>
    <w:rsid w:val="007423C3"/>
    <w:rsid w:val="00752807"/>
    <w:rsid w:val="00755EF5"/>
    <w:rsid w:val="00756C5F"/>
    <w:rsid w:val="00757596"/>
    <w:rsid w:val="00764A02"/>
    <w:rsid w:val="007B627B"/>
    <w:rsid w:val="007C0EC5"/>
    <w:rsid w:val="007D3AE0"/>
    <w:rsid w:val="007F7CD6"/>
    <w:rsid w:val="00811BD9"/>
    <w:rsid w:val="00812983"/>
    <w:rsid w:val="0082573F"/>
    <w:rsid w:val="008324C1"/>
    <w:rsid w:val="00833E35"/>
    <w:rsid w:val="00844266"/>
    <w:rsid w:val="008579EB"/>
    <w:rsid w:val="00872F07"/>
    <w:rsid w:val="008852A8"/>
    <w:rsid w:val="00894C1D"/>
    <w:rsid w:val="008977FF"/>
    <w:rsid w:val="008C272E"/>
    <w:rsid w:val="008C2963"/>
    <w:rsid w:val="008C7288"/>
    <w:rsid w:val="008D09AC"/>
    <w:rsid w:val="008D70F4"/>
    <w:rsid w:val="008F27D5"/>
    <w:rsid w:val="0091625A"/>
    <w:rsid w:val="00920735"/>
    <w:rsid w:val="00922CFD"/>
    <w:rsid w:val="00925A7A"/>
    <w:rsid w:val="009268EB"/>
    <w:rsid w:val="009321AF"/>
    <w:rsid w:val="00934523"/>
    <w:rsid w:val="00934E7A"/>
    <w:rsid w:val="009569DF"/>
    <w:rsid w:val="00956A9E"/>
    <w:rsid w:val="009705D1"/>
    <w:rsid w:val="00971C5F"/>
    <w:rsid w:val="00976A17"/>
    <w:rsid w:val="00976AF4"/>
    <w:rsid w:val="009856E3"/>
    <w:rsid w:val="009B047A"/>
    <w:rsid w:val="009B05DA"/>
    <w:rsid w:val="009B076E"/>
    <w:rsid w:val="009C4283"/>
    <w:rsid w:val="009D14A6"/>
    <w:rsid w:val="009D1D2F"/>
    <w:rsid w:val="009F3A5E"/>
    <w:rsid w:val="009F7395"/>
    <w:rsid w:val="009F7C54"/>
    <w:rsid w:val="00A07FE9"/>
    <w:rsid w:val="00A25AB4"/>
    <w:rsid w:val="00A31669"/>
    <w:rsid w:val="00A60559"/>
    <w:rsid w:val="00A840DD"/>
    <w:rsid w:val="00A94D02"/>
    <w:rsid w:val="00AB3DE8"/>
    <w:rsid w:val="00AD24AE"/>
    <w:rsid w:val="00AD69DC"/>
    <w:rsid w:val="00AE03FA"/>
    <w:rsid w:val="00AF6A23"/>
    <w:rsid w:val="00AF7A4D"/>
    <w:rsid w:val="00B04544"/>
    <w:rsid w:val="00B07170"/>
    <w:rsid w:val="00B076A9"/>
    <w:rsid w:val="00B30D3B"/>
    <w:rsid w:val="00B30D59"/>
    <w:rsid w:val="00B372AE"/>
    <w:rsid w:val="00B47BFB"/>
    <w:rsid w:val="00B51F05"/>
    <w:rsid w:val="00B52532"/>
    <w:rsid w:val="00B6232F"/>
    <w:rsid w:val="00B6429E"/>
    <w:rsid w:val="00B824F2"/>
    <w:rsid w:val="00B865B6"/>
    <w:rsid w:val="00B96B4E"/>
    <w:rsid w:val="00BA2903"/>
    <w:rsid w:val="00BA7FDC"/>
    <w:rsid w:val="00BB3497"/>
    <w:rsid w:val="00BB37AE"/>
    <w:rsid w:val="00BB6D11"/>
    <w:rsid w:val="00BC36DF"/>
    <w:rsid w:val="00BC4CB4"/>
    <w:rsid w:val="00BC67AC"/>
    <w:rsid w:val="00BD3429"/>
    <w:rsid w:val="00BD63D7"/>
    <w:rsid w:val="00BE0AB7"/>
    <w:rsid w:val="00BF044A"/>
    <w:rsid w:val="00C100A2"/>
    <w:rsid w:val="00C259D3"/>
    <w:rsid w:val="00C25FA8"/>
    <w:rsid w:val="00C34B39"/>
    <w:rsid w:val="00C37E24"/>
    <w:rsid w:val="00C776F5"/>
    <w:rsid w:val="00C85CC2"/>
    <w:rsid w:val="00C960E3"/>
    <w:rsid w:val="00CA0CE7"/>
    <w:rsid w:val="00CA2C07"/>
    <w:rsid w:val="00CA43F1"/>
    <w:rsid w:val="00CC1A73"/>
    <w:rsid w:val="00CD0646"/>
    <w:rsid w:val="00CD17BE"/>
    <w:rsid w:val="00CD7390"/>
    <w:rsid w:val="00D1595D"/>
    <w:rsid w:val="00D16587"/>
    <w:rsid w:val="00D21A1B"/>
    <w:rsid w:val="00D2397F"/>
    <w:rsid w:val="00D25B9A"/>
    <w:rsid w:val="00D30602"/>
    <w:rsid w:val="00D32F0B"/>
    <w:rsid w:val="00D5036F"/>
    <w:rsid w:val="00D56E82"/>
    <w:rsid w:val="00D6035B"/>
    <w:rsid w:val="00D72101"/>
    <w:rsid w:val="00D73A5B"/>
    <w:rsid w:val="00D9168A"/>
    <w:rsid w:val="00DA40D3"/>
    <w:rsid w:val="00DB5A90"/>
    <w:rsid w:val="00DC4D0E"/>
    <w:rsid w:val="00DD3E2C"/>
    <w:rsid w:val="00DE2261"/>
    <w:rsid w:val="00DE3540"/>
    <w:rsid w:val="00DF1D07"/>
    <w:rsid w:val="00E016CB"/>
    <w:rsid w:val="00E02B91"/>
    <w:rsid w:val="00E0783D"/>
    <w:rsid w:val="00E17C48"/>
    <w:rsid w:val="00E20110"/>
    <w:rsid w:val="00E3486E"/>
    <w:rsid w:val="00E65A2D"/>
    <w:rsid w:val="00E767FE"/>
    <w:rsid w:val="00E7761C"/>
    <w:rsid w:val="00E8128C"/>
    <w:rsid w:val="00E8219C"/>
    <w:rsid w:val="00E87F6E"/>
    <w:rsid w:val="00E9598B"/>
    <w:rsid w:val="00EA1BC0"/>
    <w:rsid w:val="00EA26F0"/>
    <w:rsid w:val="00EA5CB7"/>
    <w:rsid w:val="00EA708E"/>
    <w:rsid w:val="00EE1312"/>
    <w:rsid w:val="00EF52D1"/>
    <w:rsid w:val="00F049C8"/>
    <w:rsid w:val="00F061E0"/>
    <w:rsid w:val="00F14673"/>
    <w:rsid w:val="00F23D91"/>
    <w:rsid w:val="00F3449B"/>
    <w:rsid w:val="00F42CD6"/>
    <w:rsid w:val="00F463B9"/>
    <w:rsid w:val="00F526C8"/>
    <w:rsid w:val="00F610BD"/>
    <w:rsid w:val="00F93252"/>
    <w:rsid w:val="00F96A70"/>
    <w:rsid w:val="00FA5D16"/>
    <w:rsid w:val="00FC1F76"/>
    <w:rsid w:val="00FC3393"/>
    <w:rsid w:val="00FD17BA"/>
    <w:rsid w:val="00FD1CDC"/>
    <w:rsid w:val="00FD5798"/>
    <w:rsid w:val="00FD75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4C445536"/>
  <w15:docId w15:val="{FD74F219-8560-4D91-8F1B-2F45B5F6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B62"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B62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B6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6B62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B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B6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B6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B6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B6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B6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506B62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rsid w:val="00506B62"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506B62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6B62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B62"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B62"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B62"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B62"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B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B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B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6B62"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506B6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6B62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B62"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506B62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506B62"/>
    <w:rPr>
      <w:b/>
      <w:bCs/>
    </w:rPr>
  </w:style>
  <w:style w:type="character" w:styleId="Emphasis">
    <w:name w:val="Emphasis"/>
    <w:basedOn w:val="DefaultParagraphFont"/>
    <w:uiPriority w:val="20"/>
    <w:qFormat/>
    <w:rsid w:val="00506B62"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rsid w:val="00506B62"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rsid w:val="00506B62"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506B62"/>
    <w:rPr>
      <w:rFonts w:asciiTheme="majorHAnsi" w:eastAsiaTheme="minorEastAsia" w:hAnsiTheme="majorHAnsi"/>
      <w:iCs/>
      <w:caps/>
      <w:color w:val="93A299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B62"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B62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</w:rPr>
  </w:style>
  <w:style w:type="character" w:styleId="SubtleEmphasis">
    <w:name w:val="Subtle Emphasis"/>
    <w:basedOn w:val="DefaultParagraphFont"/>
    <w:uiPriority w:val="19"/>
    <w:qFormat/>
    <w:rsid w:val="00506B62"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506B62"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sid w:val="00506B62"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06B62"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06B62"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6B62"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B62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rsid w:val="00506B62"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506B62"/>
    <w:rPr>
      <w:sz w:val="21"/>
    </w:rPr>
  </w:style>
  <w:style w:type="paragraph" w:styleId="Header">
    <w:name w:val="header"/>
    <w:basedOn w:val="Normal"/>
    <w:link w:val="HeaderChar"/>
    <w:uiPriority w:val="99"/>
    <w:unhideWhenUsed/>
    <w:rsid w:val="00506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B62"/>
  </w:style>
  <w:style w:type="paragraph" w:styleId="Footer">
    <w:name w:val="footer"/>
    <w:basedOn w:val="Normal"/>
    <w:link w:val="FooterChar"/>
    <w:uiPriority w:val="99"/>
    <w:unhideWhenUsed/>
    <w:rsid w:val="00506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B62"/>
  </w:style>
  <w:style w:type="table" w:styleId="TableGrid">
    <w:name w:val="Table Grid"/>
    <w:basedOn w:val="TableNormal"/>
    <w:uiPriority w:val="59"/>
    <w:rsid w:val="0050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sid w:val="00506B62"/>
    <w:rPr>
      <w:b/>
      <w:sz w:val="28"/>
      <w:szCs w:val="28"/>
    </w:rPr>
  </w:style>
  <w:style w:type="paragraph" w:customStyle="1" w:styleId="Subsection">
    <w:name w:val="Subsection"/>
    <w:basedOn w:val="Heading2"/>
    <w:qFormat/>
    <w:rsid w:val="00506B62"/>
    <w:pPr>
      <w:spacing w:before="0"/>
    </w:pPr>
    <w:rPr>
      <w:rFonts w:asciiTheme="minorHAnsi" w:hAnsiTheme="minorHAnsi"/>
      <w:color w:val="93A299" w:themeColor="accent1"/>
      <w:sz w:val="21"/>
    </w:rPr>
  </w:style>
  <w:style w:type="paragraph" w:customStyle="1" w:styleId="Default">
    <w:name w:val="Default"/>
    <w:rsid w:val="00C85CC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LightList-Accent1">
    <w:name w:val="Light List Accent 1"/>
    <w:basedOn w:val="TableNormal"/>
    <w:uiPriority w:val="61"/>
    <w:rsid w:val="00301D59"/>
    <w:pPr>
      <w:spacing w:after="0" w:line="240" w:lineRule="auto"/>
    </w:pPr>
    <w:tblPr>
      <w:tblStyleRowBandSize w:val="1"/>
      <w:tblStyleColBandSize w:val="1"/>
      <w:tblBorders>
        <w:top w:val="single" w:sz="8" w:space="0" w:color="93A299" w:themeColor="accent1"/>
        <w:left w:val="single" w:sz="8" w:space="0" w:color="93A299" w:themeColor="accent1"/>
        <w:bottom w:val="single" w:sz="8" w:space="0" w:color="93A299" w:themeColor="accent1"/>
        <w:right w:val="single" w:sz="8" w:space="0" w:color="93A29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3A29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A299" w:themeColor="accent1"/>
          <w:left w:val="single" w:sz="8" w:space="0" w:color="93A299" w:themeColor="accent1"/>
          <w:bottom w:val="single" w:sz="8" w:space="0" w:color="93A299" w:themeColor="accent1"/>
          <w:right w:val="single" w:sz="8" w:space="0" w:color="93A29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3A299" w:themeColor="accent1"/>
          <w:left w:val="single" w:sz="8" w:space="0" w:color="93A299" w:themeColor="accent1"/>
          <w:bottom w:val="single" w:sz="8" w:space="0" w:color="93A299" w:themeColor="accent1"/>
          <w:right w:val="single" w:sz="8" w:space="0" w:color="93A299" w:themeColor="accent1"/>
        </w:tcBorders>
      </w:tcPr>
    </w:tblStylePr>
    <w:tblStylePr w:type="band1Horz">
      <w:tblPr/>
      <w:tcPr>
        <w:tcBorders>
          <w:top w:val="single" w:sz="8" w:space="0" w:color="93A299" w:themeColor="accent1"/>
          <w:left w:val="single" w:sz="8" w:space="0" w:color="93A299" w:themeColor="accent1"/>
          <w:bottom w:val="single" w:sz="8" w:space="0" w:color="93A299" w:themeColor="accent1"/>
          <w:right w:val="single" w:sz="8" w:space="0" w:color="93A299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6B3D05"/>
    <w:pPr>
      <w:spacing w:after="0" w:line="240" w:lineRule="auto"/>
    </w:pPr>
    <w:tblPr>
      <w:tblStyleRowBandSize w:val="1"/>
      <w:tblStyleColBandSize w:val="1"/>
      <w:tblBorders>
        <w:top w:val="single" w:sz="8" w:space="0" w:color="848058" w:themeColor="accent4"/>
        <w:left w:val="single" w:sz="8" w:space="0" w:color="848058" w:themeColor="accent4"/>
        <w:bottom w:val="single" w:sz="8" w:space="0" w:color="848058" w:themeColor="accent4"/>
        <w:right w:val="single" w:sz="8" w:space="0" w:color="84805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805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8058" w:themeColor="accent4"/>
          <w:left w:val="single" w:sz="8" w:space="0" w:color="848058" w:themeColor="accent4"/>
          <w:bottom w:val="single" w:sz="8" w:space="0" w:color="848058" w:themeColor="accent4"/>
          <w:right w:val="single" w:sz="8" w:space="0" w:color="84805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8058" w:themeColor="accent4"/>
          <w:left w:val="single" w:sz="8" w:space="0" w:color="848058" w:themeColor="accent4"/>
          <w:bottom w:val="single" w:sz="8" w:space="0" w:color="848058" w:themeColor="accent4"/>
          <w:right w:val="single" w:sz="8" w:space="0" w:color="848058" w:themeColor="accent4"/>
        </w:tcBorders>
      </w:tcPr>
    </w:tblStylePr>
    <w:tblStylePr w:type="band1Horz">
      <w:tblPr/>
      <w:tcPr>
        <w:tcBorders>
          <w:top w:val="single" w:sz="8" w:space="0" w:color="848058" w:themeColor="accent4"/>
          <w:left w:val="single" w:sz="8" w:space="0" w:color="848058" w:themeColor="accent4"/>
          <w:bottom w:val="single" w:sz="8" w:space="0" w:color="848058" w:themeColor="accent4"/>
          <w:right w:val="single" w:sz="8" w:space="0" w:color="848058" w:themeColor="accent4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30D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20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2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5.jpeg"/><Relationship Id="rId26" Type="http://schemas.openxmlformats.org/officeDocument/2006/relationships/image" Target="media/image9.jpeg"/><Relationship Id="rId39" Type="http://schemas.openxmlformats.org/officeDocument/2006/relationships/hyperlink" Target="http://demo.galaxeepro.com/reactJS-Project/veggie/" TargetMode="External"/><Relationship Id="rId21" Type="http://schemas.openxmlformats.org/officeDocument/2006/relationships/hyperlink" Target="http://arenagurgaon.com/" TargetMode="External"/><Relationship Id="rId34" Type="http://schemas.openxmlformats.org/officeDocument/2006/relationships/image" Target="media/image13.jpeg"/><Relationship Id="rId42" Type="http://schemas.openxmlformats.org/officeDocument/2006/relationships/footer" Target="footer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9" Type="http://schemas.openxmlformats.org/officeDocument/2006/relationships/hyperlink" Target="http://degreeingraphicsandmultimedia.arenagurgaon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24" Type="http://schemas.openxmlformats.org/officeDocument/2006/relationships/image" Target="media/image8.jpeg"/><Relationship Id="rId32" Type="http://schemas.openxmlformats.org/officeDocument/2006/relationships/image" Target="media/image12.jpeg"/><Relationship Id="rId37" Type="http://schemas.openxmlformats.org/officeDocument/2006/relationships/hyperlink" Target="http://demo.galaxeepro.com/reactJS-Project/Dragonic/" TargetMode="External"/><Relationship Id="rId40" Type="http://schemas.openxmlformats.org/officeDocument/2006/relationships/image" Target="media/image16.png"/><Relationship Id="rId45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hyperlink" Target="http://trainmehub.com/online_training/" TargetMode="External"/><Relationship Id="rId23" Type="http://schemas.openxmlformats.org/officeDocument/2006/relationships/hyperlink" Target="http://www.prenits.com/" TargetMode="External"/><Relationship Id="rId28" Type="http://schemas.openxmlformats.org/officeDocument/2006/relationships/image" Target="media/image10.jpeg"/><Relationship Id="rId36" Type="http://schemas.openxmlformats.org/officeDocument/2006/relationships/image" Target="media/image14.jpeg"/><Relationship Id="rId10" Type="http://schemas.openxmlformats.org/officeDocument/2006/relationships/hyperlink" Target="http://r.search.yahoo.com/_ylt=AwrTcddWZWhW4DYATZEnnIlQ;_ylu=X3oDMTByb2lvbXVuBGNvbG8DZ3ExBHBvcwMxBHZ0aWQDBHNlYwNzcg--/RV=2/RE=1449711062/RO=10/RU=http%3a%2f%2fcakephp.org%2f/RK=0/RS=ZRrMk0A.Yqd7ODtR7b3LOBlLPnM-" TargetMode="External"/><Relationship Id="rId19" Type="http://schemas.openxmlformats.org/officeDocument/2006/relationships/hyperlink" Target="http://arena.galaxeepro.com/" TargetMode="External"/><Relationship Id="rId31" Type="http://schemas.openxmlformats.org/officeDocument/2006/relationships/hyperlink" Target="http://demo.galaxeepro.com/code" TargetMode="External"/><Relationship Id="rId44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7.jpeg"/><Relationship Id="rId27" Type="http://schemas.openxmlformats.org/officeDocument/2006/relationships/hyperlink" Target="http://webdesigntutorial.galaxeepro.com/web-design.php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://demo.galaxeepro.com/reactJS-Project/rosy/" TargetMode="External"/><Relationship Id="rId43" Type="http://schemas.openxmlformats.org/officeDocument/2006/relationships/header" Target="head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hyperlink" Target="http://doctorclinic.galaxeepro.com" TargetMode="External"/><Relationship Id="rId17" Type="http://schemas.openxmlformats.org/officeDocument/2006/relationships/hyperlink" Target="http://oes.galaxeepro.com/" TargetMode="External"/><Relationship Id="rId25" Type="http://schemas.openxmlformats.org/officeDocument/2006/relationships/hyperlink" Target="http://demo.galaxeepro.com/gym" TargetMode="External"/><Relationship Id="rId33" Type="http://schemas.openxmlformats.org/officeDocument/2006/relationships/hyperlink" Target="http://event.arenagurgaon.com/" TargetMode="External"/><Relationship Id="rId38" Type="http://schemas.openxmlformats.org/officeDocument/2006/relationships/image" Target="media/image15.jpeg"/><Relationship Id="rId46" Type="http://schemas.openxmlformats.org/officeDocument/2006/relationships/theme" Target="theme/theme1.xml"/><Relationship Id="rId20" Type="http://schemas.openxmlformats.org/officeDocument/2006/relationships/image" Target="media/image6.jpeg"/><Relationship Id="rId41" Type="http://schemas.openxmlformats.org/officeDocument/2006/relationships/hyperlink" Target="http://demo.galaxeepro.com/reactJS-Project/exolot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Apothecar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E9360BC1E848D180EBA42E66EF4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3E795-7752-4B11-95D3-BC5B13EA417C}"/>
      </w:docPartPr>
      <w:docPartBody>
        <w:p w:rsidR="007917F8" w:rsidRDefault="0030598A">
          <w:pPr>
            <w:pStyle w:val="CCE9360BC1E848D180EBA42E66EF44BA"/>
          </w:pPr>
          <w:r>
            <w:t>Choose a building block.</w:t>
          </w:r>
        </w:p>
      </w:docPartBody>
    </w:docPart>
    <w:docPart>
      <w:docPartPr>
        <w:name w:val="874FC7FB6746468B8146FEA305EE2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4E6ED-2584-4513-948A-CFA26ACD656A}"/>
      </w:docPartPr>
      <w:docPartBody>
        <w:p w:rsidR="007917F8" w:rsidRDefault="0030598A">
          <w:pPr>
            <w:pStyle w:val="874FC7FB6746468B8146FEA305EE2EE1"/>
          </w:pPr>
          <w:r>
            <w:t>[Type Your Name]</w:t>
          </w:r>
        </w:p>
      </w:docPartBody>
    </w:docPart>
    <w:docPart>
      <w:docPartPr>
        <w:name w:val="F3F7260396D441B4A7EF282CD15BA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D85F2-A773-4387-8856-980B3CE26A0C}"/>
      </w:docPartPr>
      <w:docPartBody>
        <w:p w:rsidR="007917F8" w:rsidRDefault="0030598A">
          <w:pPr>
            <w:pStyle w:val="F3F7260396D441B4A7EF282CD15BA717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4B6456FBF0BA4B43BA73815BCB648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C025E-0462-45AE-9C7E-41B8433D99C8}"/>
      </w:docPartPr>
      <w:docPartBody>
        <w:p w:rsidR="007917F8" w:rsidRDefault="0030598A">
          <w:pPr>
            <w:pStyle w:val="4B6456FBF0BA4B43BA73815BCB648D29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B56D4B61942A45269461BBFC941577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49563-DF79-4421-8784-A98F0C41F95D}"/>
      </w:docPartPr>
      <w:docPartBody>
        <w:p w:rsidR="007917F8" w:rsidRDefault="0030598A">
          <w:pPr>
            <w:pStyle w:val="B56D4B61942A45269461BBFC9415779C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9F0E7693058B4D8F8036BE1346F3F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1742A-A719-43BF-BD49-22D76EF5332D}"/>
      </w:docPartPr>
      <w:docPartBody>
        <w:p w:rsidR="007917F8" w:rsidRDefault="0030598A">
          <w:pPr>
            <w:pStyle w:val="9F0E7693058B4D8F8036BE1346F3FC05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0598A"/>
    <w:rsid w:val="000A22E3"/>
    <w:rsid w:val="00121703"/>
    <w:rsid w:val="001761C8"/>
    <w:rsid w:val="00193121"/>
    <w:rsid w:val="001C35B9"/>
    <w:rsid w:val="00214809"/>
    <w:rsid w:val="002A656A"/>
    <w:rsid w:val="0030598A"/>
    <w:rsid w:val="00383C63"/>
    <w:rsid w:val="003B1A2D"/>
    <w:rsid w:val="003F121B"/>
    <w:rsid w:val="004B1116"/>
    <w:rsid w:val="00581BAF"/>
    <w:rsid w:val="007065B8"/>
    <w:rsid w:val="00717C16"/>
    <w:rsid w:val="00750F2B"/>
    <w:rsid w:val="007917F8"/>
    <w:rsid w:val="0084725B"/>
    <w:rsid w:val="00884342"/>
    <w:rsid w:val="00A20644"/>
    <w:rsid w:val="00B04A61"/>
    <w:rsid w:val="00B61136"/>
    <w:rsid w:val="00B919B1"/>
    <w:rsid w:val="00D14C8F"/>
    <w:rsid w:val="00D26FEF"/>
    <w:rsid w:val="00EB3CF0"/>
    <w:rsid w:val="00EF3969"/>
    <w:rsid w:val="00F42EA7"/>
    <w:rsid w:val="00FC7F39"/>
    <w:rsid w:val="00FE13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E9360BC1E848D180EBA42E66EF44BA">
    <w:name w:val="CCE9360BC1E848D180EBA42E66EF44BA"/>
    <w:rsid w:val="00B919B1"/>
  </w:style>
  <w:style w:type="paragraph" w:customStyle="1" w:styleId="874FC7FB6746468B8146FEA305EE2EE1">
    <w:name w:val="874FC7FB6746468B8146FEA305EE2EE1"/>
    <w:rsid w:val="00B919B1"/>
  </w:style>
  <w:style w:type="paragraph" w:customStyle="1" w:styleId="F3F7260396D441B4A7EF282CD15BA717">
    <w:name w:val="F3F7260396D441B4A7EF282CD15BA717"/>
    <w:rsid w:val="00B919B1"/>
  </w:style>
  <w:style w:type="paragraph" w:customStyle="1" w:styleId="4B6456FBF0BA4B43BA73815BCB648D29">
    <w:name w:val="4B6456FBF0BA4B43BA73815BCB648D29"/>
    <w:rsid w:val="00B919B1"/>
  </w:style>
  <w:style w:type="paragraph" w:customStyle="1" w:styleId="B56D4B61942A45269461BBFC9415779C">
    <w:name w:val="B56D4B61942A45269461BBFC9415779C"/>
    <w:rsid w:val="00B919B1"/>
  </w:style>
  <w:style w:type="paragraph" w:customStyle="1" w:styleId="6EC73F89140B452CBC094E1C689D6170">
    <w:name w:val="6EC73F89140B452CBC094E1C689D6170"/>
    <w:rsid w:val="00B919B1"/>
  </w:style>
  <w:style w:type="paragraph" w:customStyle="1" w:styleId="EFB578C393204DBDBB44BE30E2CD1623">
    <w:name w:val="EFB578C393204DBDBB44BE30E2CD1623"/>
    <w:rsid w:val="00B919B1"/>
  </w:style>
  <w:style w:type="paragraph" w:customStyle="1" w:styleId="AA88B7FD58B04345B29A690189C6C1C0">
    <w:name w:val="AA88B7FD58B04345B29A690189C6C1C0"/>
    <w:rsid w:val="00B919B1"/>
  </w:style>
  <w:style w:type="paragraph" w:customStyle="1" w:styleId="8C33C40AFF1E4EF4AD1EA549F85E7C44">
    <w:name w:val="8C33C40AFF1E4EF4AD1EA549F85E7C44"/>
    <w:rsid w:val="00B919B1"/>
  </w:style>
  <w:style w:type="paragraph" w:customStyle="1" w:styleId="D18348B26D6F4FC387EBDD216510C0B1">
    <w:name w:val="D18348B26D6F4FC387EBDD216510C0B1"/>
    <w:rsid w:val="00B919B1"/>
  </w:style>
  <w:style w:type="paragraph" w:customStyle="1" w:styleId="FFC19D838B3A4464A241683F85FA0F75">
    <w:name w:val="FFC19D838B3A4464A241683F85FA0F75"/>
    <w:rsid w:val="00B919B1"/>
  </w:style>
  <w:style w:type="paragraph" w:customStyle="1" w:styleId="8C2DF83E98474946BFA8AABC04B93F8C">
    <w:name w:val="8C2DF83E98474946BFA8AABC04B93F8C"/>
    <w:rsid w:val="00B919B1"/>
  </w:style>
  <w:style w:type="paragraph" w:customStyle="1" w:styleId="2A8EB63641AC4467B26C05E72A5E1123">
    <w:name w:val="2A8EB63641AC4467B26C05E72A5E1123"/>
    <w:rsid w:val="00B919B1"/>
  </w:style>
  <w:style w:type="paragraph" w:customStyle="1" w:styleId="B5DB818DCC0444249461E0A9DDF17DAE">
    <w:name w:val="B5DB818DCC0444249461E0A9DDF17DAE"/>
    <w:rsid w:val="00B919B1"/>
  </w:style>
  <w:style w:type="paragraph" w:customStyle="1" w:styleId="CB67087E7C884DE38D1C0EC89CD94498">
    <w:name w:val="CB67087E7C884DE38D1C0EC89CD94498"/>
    <w:rsid w:val="00B919B1"/>
  </w:style>
  <w:style w:type="paragraph" w:customStyle="1" w:styleId="A8BDBD4423AD441BA8574A079E658E6C">
    <w:name w:val="A8BDBD4423AD441BA8574A079E658E6C"/>
    <w:rsid w:val="00B919B1"/>
  </w:style>
  <w:style w:type="paragraph" w:customStyle="1" w:styleId="497409494BFD45B19646D6A9E2FFF94B">
    <w:name w:val="497409494BFD45B19646D6A9E2FFF94B"/>
    <w:rsid w:val="00B919B1"/>
  </w:style>
  <w:style w:type="paragraph" w:customStyle="1" w:styleId="664C6575C0314E01BDC495436966634E">
    <w:name w:val="664C6575C0314E01BDC495436966634E"/>
    <w:rsid w:val="00B919B1"/>
  </w:style>
  <w:style w:type="paragraph" w:customStyle="1" w:styleId="9903EFAB7F184646BAE0A856BB430C0B">
    <w:name w:val="9903EFAB7F184646BAE0A856BB430C0B"/>
    <w:rsid w:val="00B919B1"/>
  </w:style>
  <w:style w:type="paragraph" w:customStyle="1" w:styleId="9F0E7693058B4D8F8036BE1346F3FC05">
    <w:name w:val="9F0E7693058B4D8F8036BE1346F3FC05"/>
    <w:rsid w:val="00B919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8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street no 8, new mata mandir, rajeev nagar Gurgaon</CompanyAddress>
  <CompanyPhone>9111471354 (My Num) / 9990218977 (Sister Num)</CompanyPhone>
  <CompanyFax/>
  <CompanyEmail>aayush.jaiswal984@gmail.com                    www.aj.galaxeepro.com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50072434-23BE-4881-9C68-BF5CF7A2E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ApothecaryResume.dotx</Template>
  <TotalTime>952</TotalTime>
  <Pages>9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AAYUSH JAISWAL</dc:creator>
  <cp:lastModifiedBy>AJ</cp:lastModifiedBy>
  <cp:revision>281</cp:revision>
  <cp:lastPrinted>2019-03-29T09:16:00Z</cp:lastPrinted>
  <dcterms:created xsi:type="dcterms:W3CDTF">2014-01-09T06:13:00Z</dcterms:created>
  <dcterms:modified xsi:type="dcterms:W3CDTF">2019-07-06T03:01:00Z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336336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S8.2.2</vt:lpwstr>
  </property>
</Properties>
</file>